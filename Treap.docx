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-745168</wp:posOffset>
            </wp:positionH>
            <wp:positionV relativeFrom="page">
              <wp:align>top</wp:align>
            </wp:positionV>
            <wp:extent cx="7759138" cy="67140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138" cy="6714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B783C2" wp14:editId="4F46923A">
                      <wp:extent cx="3528695" cy="98263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826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Default="006D0EBE" w:rsidP="006D0EBE">
                                  <w:pPr>
                                    <w:pStyle w:val="Title"/>
                                    <w:rPr>
                                      <w:sz w:val="56"/>
                                    </w:rPr>
                                  </w:pPr>
                                  <w:r w:rsidRPr="006D0EBE">
                                    <w:rPr>
                                      <w:sz w:val="56"/>
                                    </w:rPr>
                                    <w:t>DATA STRUCTURE</w:t>
                                  </w:r>
                                </w:p>
                                <w:p w:rsidR="006D0EBE" w:rsidRPr="006D0EBE" w:rsidRDefault="006D0EBE" w:rsidP="006D0EBE">
                                  <w:pPr>
                                    <w:pStyle w:val="Titl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CHALLENGE ASS</w:t>
                                  </w:r>
                                  <w:r w:rsidRPr="006D0EBE">
                                    <w:rPr>
                                      <w:sz w:val="36"/>
                                    </w:rPr>
                                    <w:t>IGNMENT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B783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7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" filled="f" stroked="f" strokeweight=".5pt">
                      <v:textbox>
                        <w:txbxContent>
                          <w:p w:rsidR="00D077E9" w:rsidRDefault="006D0EBE" w:rsidP="006D0EBE">
                            <w:pPr>
                              <w:pStyle w:val="Title"/>
                              <w:rPr>
                                <w:sz w:val="56"/>
                              </w:rPr>
                            </w:pPr>
                            <w:r w:rsidRPr="006D0EBE">
                              <w:rPr>
                                <w:sz w:val="56"/>
                              </w:rPr>
                              <w:t>DATA STRUCTURE</w:t>
                            </w:r>
                          </w:p>
                          <w:p w:rsidR="006D0EBE" w:rsidRPr="006D0EBE" w:rsidRDefault="006D0EBE" w:rsidP="006D0EBE">
                            <w:pPr>
                              <w:pStyle w:val="Titl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CHALLENGE ASS</w:t>
                            </w:r>
                            <w:r w:rsidRPr="006D0EBE">
                              <w:rPr>
                                <w:sz w:val="36"/>
                              </w:rPr>
                              <w:t>IGNMENT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CD3324" wp14:editId="062FB9EF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2585F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/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2E9C3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AC1D38" w:rsidP="00D077E9">
            <w:sdt>
              <w:sdtPr>
                <w:id w:val="-1740469667"/>
                <w:placeholder>
                  <w:docPart w:val="6D1183E193B640C396EBE6D5ECA711E7"/>
                </w:placeholder>
                <w15:appearance w15:val="hidden"/>
              </w:sdtPr>
              <w:sdtEndPr/>
              <w:sdtContent>
                <w:r w:rsidR="00EE2E8E">
                  <w:t>Submitted to : Sir Jamal Hussain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D2E6E4B2F5344852AF716FDBA3A5D03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E04805">
                  <w:rPr>
                    <w:lang w:val="en-GB"/>
                  </w:rPr>
                  <w:t>Summiya Zulfiqar (EP-1851048)</w:t>
                </w:r>
                <w:r w:rsidR="00E04805">
                  <w:rPr>
                    <w:lang w:val="en-GB"/>
                  </w:rPr>
                  <w:br/>
                  <w:t>MCS Final (Department of Computer Science)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396A1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E8E" w:rsidRPr="00EE2E8E" w:rsidRDefault="00EE2E8E" w:rsidP="00EE2E8E">
                            <w:pPr>
                              <w:spacing w:line="360" w:lineRule="auto"/>
                              <w:ind w:right="284"/>
                              <w:rPr>
                                <w:rFonts w:asciiTheme="majorHAnsi" w:hAnsiTheme="majorHAnsi" w:cstheme="majorHAnsi"/>
                                <w:color w:val="333333"/>
                                <w:sz w:val="38"/>
                                <w:szCs w:val="28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36"/>
                                <w:szCs w:val="28"/>
                                <w:shd w:val="clear" w:color="auto" w:fill="FFFFFF"/>
                              </w:rPr>
                              <w:t xml:space="preserve">   </w:t>
                            </w:r>
                            <w:r w:rsidRPr="00EE2E8E">
                              <w:rPr>
                                <w:rFonts w:asciiTheme="majorHAnsi" w:hAnsiTheme="majorHAnsi" w:cstheme="majorHAnsi"/>
                                <w:color w:val="333333"/>
                                <w:sz w:val="38"/>
                                <w:szCs w:val="28"/>
                                <w:u w:val="single"/>
                                <w:shd w:val="clear" w:color="auto" w:fill="FFFFFF"/>
                              </w:rPr>
                              <w:t>Treap:</w:t>
                            </w:r>
                          </w:p>
                          <w:p w:rsidR="00EE2E8E" w:rsidRPr="00EE2E8E" w:rsidRDefault="00EE2E8E" w:rsidP="00EE2E8E">
                            <w:pPr>
                              <w:ind w:left="284" w:right="284"/>
                              <w:rPr>
                                <w:rFonts w:asciiTheme="majorHAnsi" w:hAnsiTheme="majorHAnsi" w:cstheme="majorHAnsi"/>
                                <w:color w:val="333333"/>
                                <w:szCs w:val="28"/>
                                <w:shd w:val="clear" w:color="auto" w:fill="FFFFFF"/>
                              </w:rPr>
                            </w:pPr>
                            <w:r w:rsidRPr="00EE2E8E">
                              <w:rPr>
                                <w:rFonts w:asciiTheme="majorHAnsi" w:hAnsiTheme="majorHAnsi" w:cstheme="majorHAnsi"/>
                                <w:color w:val="333333"/>
                                <w:szCs w:val="28"/>
                                <w:shd w:val="clear" w:color="auto" w:fill="FFFFFF"/>
                              </w:rPr>
                              <w:t>Treap is a data structure which combines binary tree and binary heap (hence the name: tree + heap </w:t>
                            </w:r>
                            <w:r w:rsidRPr="00EE2E8E">
                              <w:rPr>
                                <w:rStyle w:val="mo"/>
                                <w:rFonts w:ascii="Cambria Math" w:hAnsi="Cambria Math" w:cs="Cambria Math"/>
                                <w:color w:val="333333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⇒</w:t>
                            </w:r>
                            <w:r w:rsidRPr="00EE2E8E">
                              <w:rPr>
                                <w:rStyle w:val="mjxassistivemathml"/>
                                <w:rFonts w:ascii="Cambria Math" w:hAnsi="Cambria Math" w:cs="Cambria Math"/>
                                <w:color w:val="333333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⇒</w:t>
                            </w:r>
                            <w:r w:rsidRPr="00EE2E8E">
                              <w:rPr>
                                <w:rFonts w:asciiTheme="majorHAnsi" w:hAnsiTheme="majorHAnsi" w:cstheme="majorHAnsi"/>
                                <w:color w:val="333333"/>
                                <w:szCs w:val="28"/>
                                <w:shd w:val="clear" w:color="auto" w:fill="FFFFFF"/>
                              </w:rPr>
                              <w:t xml:space="preserve"> Treap). </w:t>
                            </w:r>
                          </w:p>
                          <w:p w:rsidR="006D0EBE" w:rsidRPr="00EE2E8E" w:rsidRDefault="00EE2E8E" w:rsidP="00EE2E8E">
                            <w:pPr>
                              <w:spacing w:before="240"/>
                              <w:ind w:left="284" w:right="284"/>
                              <w:rPr>
                                <w:rFonts w:asciiTheme="majorHAnsi" w:hAnsiTheme="majorHAnsi" w:cstheme="majorHAnsi"/>
                                <w:color w:val="333333"/>
                                <w:szCs w:val="28"/>
                                <w:shd w:val="clear" w:color="auto" w:fill="FFFFFF"/>
                              </w:rPr>
                            </w:pPr>
                            <w:r w:rsidRPr="00EE2E8E">
                              <w:rPr>
                                <w:rFonts w:asciiTheme="majorHAnsi" w:hAnsiTheme="majorHAnsi" w:cstheme="majorHAnsi"/>
                                <w:color w:val="333333"/>
                                <w:szCs w:val="28"/>
                                <w:shd w:val="clear" w:color="auto" w:fill="FFFFFF"/>
                              </w:rPr>
                              <w:t>Treap is a Balanced Binary Search Tree</w:t>
                            </w:r>
                          </w:p>
                          <w:p w:rsidR="00EE2E8E" w:rsidRPr="00EE2E8E" w:rsidRDefault="00EE2E8E" w:rsidP="00EE2E8E">
                            <w:pPr>
                              <w:ind w:left="284" w:right="284"/>
                              <w:rPr>
                                <w:rFonts w:asciiTheme="majorHAnsi" w:hAnsiTheme="majorHAnsi" w:cstheme="majorHAnsi"/>
                                <w:color w:val="333333"/>
                                <w:szCs w:val="28"/>
                                <w:shd w:val="clear" w:color="auto" w:fill="FFFFFF"/>
                              </w:rPr>
                            </w:pPr>
                            <w:r w:rsidRPr="00EE2E8E">
                              <w:rPr>
                                <w:rFonts w:asciiTheme="majorHAnsi" w:hAnsiTheme="majorHAnsi" w:cstheme="majorHAnsi"/>
                                <w:color w:val="333333"/>
                                <w:szCs w:val="28"/>
                                <w:shd w:val="clear" w:color="auto" w:fill="FFFFFF"/>
                              </w:rPr>
                              <w:t>The idea is to use Randomization and Binary Heap property to maintain balance with high probability. The expected time complexity of search, insert and delete is O(Log n).</w:t>
                            </w:r>
                          </w:p>
                          <w:p w:rsidR="00EE2E8E" w:rsidRPr="00EE2E8E" w:rsidRDefault="00EE2E8E" w:rsidP="00EE2E8E">
                            <w:pPr>
                              <w:spacing w:before="240"/>
                              <w:ind w:left="284" w:right="284"/>
                              <w:rPr>
                                <w:rFonts w:asciiTheme="majorHAnsi" w:hAnsiTheme="majorHAnsi" w:cstheme="majorHAnsi"/>
                                <w:szCs w:val="28"/>
                              </w:rPr>
                            </w:pPr>
                            <w:r w:rsidRPr="00EE2E8E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Treaps have been proposed by Siedel and Aragon in 1989.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25A27" id="Rectangle 3" o:spid="_x0000_s1027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9LswIAAME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" fillcolor="white [3212]" stroked="f" strokeweight="2pt">
                <v:textbox>
                  <w:txbxContent>
                    <w:p w:rsidR="00EE2E8E" w:rsidRPr="00EE2E8E" w:rsidRDefault="00EE2E8E" w:rsidP="00EE2E8E">
                      <w:pPr>
                        <w:spacing w:line="360" w:lineRule="auto"/>
                        <w:ind w:right="284"/>
                        <w:rPr>
                          <w:rFonts w:asciiTheme="majorHAnsi" w:hAnsiTheme="majorHAnsi" w:cstheme="majorHAnsi"/>
                          <w:color w:val="333333"/>
                          <w:sz w:val="38"/>
                          <w:szCs w:val="28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 w:val="36"/>
                          <w:szCs w:val="28"/>
                          <w:shd w:val="clear" w:color="auto" w:fill="FFFFFF"/>
                        </w:rPr>
                        <w:t xml:space="preserve">   </w:t>
                      </w:r>
                      <w:r w:rsidRPr="00EE2E8E">
                        <w:rPr>
                          <w:rFonts w:asciiTheme="majorHAnsi" w:hAnsiTheme="majorHAnsi" w:cstheme="majorHAnsi"/>
                          <w:color w:val="333333"/>
                          <w:sz w:val="38"/>
                          <w:szCs w:val="28"/>
                          <w:u w:val="single"/>
                          <w:shd w:val="clear" w:color="auto" w:fill="FFFFFF"/>
                        </w:rPr>
                        <w:t>Treap</w:t>
                      </w:r>
                      <w:r w:rsidRPr="00EE2E8E">
                        <w:rPr>
                          <w:rFonts w:asciiTheme="majorHAnsi" w:hAnsiTheme="majorHAnsi" w:cstheme="majorHAnsi"/>
                          <w:color w:val="333333"/>
                          <w:sz w:val="38"/>
                          <w:szCs w:val="28"/>
                          <w:u w:val="single"/>
                          <w:shd w:val="clear" w:color="auto" w:fill="FFFFFF"/>
                        </w:rPr>
                        <w:t>:</w:t>
                      </w:r>
                    </w:p>
                    <w:p w:rsidR="00EE2E8E" w:rsidRPr="00EE2E8E" w:rsidRDefault="00EE2E8E" w:rsidP="00EE2E8E">
                      <w:pPr>
                        <w:ind w:left="284" w:right="284"/>
                        <w:rPr>
                          <w:rFonts w:asciiTheme="majorHAnsi" w:hAnsiTheme="majorHAnsi" w:cstheme="majorHAnsi"/>
                          <w:color w:val="333333"/>
                          <w:szCs w:val="28"/>
                          <w:shd w:val="clear" w:color="auto" w:fill="FFFFFF"/>
                        </w:rPr>
                      </w:pPr>
                      <w:r w:rsidRPr="00EE2E8E">
                        <w:rPr>
                          <w:rFonts w:asciiTheme="majorHAnsi" w:hAnsiTheme="majorHAnsi" w:cstheme="majorHAnsi"/>
                          <w:color w:val="333333"/>
                          <w:szCs w:val="28"/>
                          <w:shd w:val="clear" w:color="auto" w:fill="FFFFFF"/>
                        </w:rPr>
                        <w:t>Treap is a data structure which combines binary tree and binary heap (hence the name: tree + heap </w:t>
                      </w:r>
                      <w:r w:rsidRPr="00EE2E8E">
                        <w:rPr>
                          <w:rStyle w:val="mo"/>
                          <w:rFonts w:ascii="Cambria Math" w:hAnsi="Cambria Math" w:cs="Cambria Math"/>
                          <w:color w:val="333333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⇒</w:t>
                      </w:r>
                      <w:r w:rsidRPr="00EE2E8E">
                        <w:rPr>
                          <w:rStyle w:val="mjxassistivemathml"/>
                          <w:rFonts w:ascii="Cambria Math" w:hAnsi="Cambria Math" w:cs="Cambria Math"/>
                          <w:color w:val="333333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⇒</w:t>
                      </w:r>
                      <w:r w:rsidRPr="00EE2E8E">
                        <w:rPr>
                          <w:rFonts w:asciiTheme="majorHAnsi" w:hAnsiTheme="majorHAnsi" w:cstheme="majorHAnsi"/>
                          <w:color w:val="333333"/>
                          <w:szCs w:val="28"/>
                          <w:shd w:val="clear" w:color="auto" w:fill="FFFFFF"/>
                        </w:rPr>
                        <w:t> Treap).</w:t>
                      </w:r>
                      <w:r w:rsidRPr="00EE2E8E">
                        <w:rPr>
                          <w:rFonts w:asciiTheme="majorHAnsi" w:hAnsiTheme="majorHAnsi" w:cstheme="majorHAnsi"/>
                          <w:color w:val="333333"/>
                          <w:szCs w:val="28"/>
                          <w:shd w:val="clear" w:color="auto" w:fill="FFFFFF"/>
                        </w:rPr>
                        <w:t xml:space="preserve"> </w:t>
                      </w:r>
                    </w:p>
                    <w:p w:rsidR="006D0EBE" w:rsidRPr="00EE2E8E" w:rsidRDefault="00EE2E8E" w:rsidP="00EE2E8E">
                      <w:pPr>
                        <w:spacing w:before="240"/>
                        <w:ind w:left="284" w:right="284"/>
                        <w:rPr>
                          <w:rFonts w:asciiTheme="majorHAnsi" w:hAnsiTheme="majorHAnsi" w:cstheme="majorHAnsi"/>
                          <w:color w:val="333333"/>
                          <w:szCs w:val="28"/>
                          <w:shd w:val="clear" w:color="auto" w:fill="FFFFFF"/>
                        </w:rPr>
                      </w:pPr>
                      <w:r w:rsidRPr="00EE2E8E">
                        <w:rPr>
                          <w:rFonts w:asciiTheme="majorHAnsi" w:hAnsiTheme="majorHAnsi" w:cstheme="majorHAnsi"/>
                          <w:color w:val="333333"/>
                          <w:szCs w:val="28"/>
                          <w:shd w:val="clear" w:color="auto" w:fill="FFFFFF"/>
                        </w:rPr>
                        <w:t>Treap is a Balanced Binary Search Tree</w:t>
                      </w:r>
                    </w:p>
                    <w:p w:rsidR="00EE2E8E" w:rsidRPr="00EE2E8E" w:rsidRDefault="00EE2E8E" w:rsidP="00EE2E8E">
                      <w:pPr>
                        <w:ind w:left="284" w:right="284"/>
                        <w:rPr>
                          <w:rFonts w:asciiTheme="majorHAnsi" w:hAnsiTheme="majorHAnsi" w:cstheme="majorHAnsi"/>
                          <w:color w:val="333333"/>
                          <w:szCs w:val="28"/>
                          <w:shd w:val="clear" w:color="auto" w:fill="FFFFFF"/>
                        </w:rPr>
                      </w:pPr>
                      <w:r w:rsidRPr="00EE2E8E">
                        <w:rPr>
                          <w:rFonts w:asciiTheme="majorHAnsi" w:hAnsiTheme="majorHAnsi" w:cstheme="majorHAnsi"/>
                          <w:color w:val="333333"/>
                          <w:szCs w:val="28"/>
                          <w:shd w:val="clear" w:color="auto" w:fill="FFFFFF"/>
                        </w:rPr>
                        <w:t>The idea is to use Randomization and Binary Heap property to maintain balance with high probability. The expected time complexity of search, insert and delete is O(Log n).</w:t>
                      </w:r>
                    </w:p>
                    <w:p w:rsidR="00EE2E8E" w:rsidRPr="00EE2E8E" w:rsidRDefault="00EE2E8E" w:rsidP="00EE2E8E">
                      <w:pPr>
                        <w:spacing w:before="240"/>
                        <w:ind w:left="284" w:right="284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 w:rsidRPr="00EE2E8E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Treaps have been proposed by Siedel and Aragon in 1989.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br w:type="page"/>
      </w:r>
    </w:p>
    <w:p w:rsidR="00D077E9" w:rsidRDefault="002A58F1" w:rsidP="00D077E9">
      <w:pPr>
        <w:pStyle w:val="Heading1"/>
      </w:pPr>
      <w:r>
        <w:lastRenderedPageBreak/>
        <w:t>Treap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7"/>
      </w:tblGrid>
      <w:tr w:rsidR="00F8334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6CE935" wp14:editId="063B945D">
                      <wp:extent cx="6424550" cy="1270660"/>
                      <wp:effectExtent l="0" t="0" r="0" b="571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24550" cy="1270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2A58F1" w:rsidP="002A58F1">
                                  <w:r w:rsidRPr="002A58F1">
                                    <w:rPr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More specifically, Treap is a data structure that stores pairs (X, Y) in a binary tree in such a way that it is a binary search tree by X and a binary heap by Y. Assuming that all X and all Y are different, we can see that if some node of the tree contains values (</w:t>
                                  </w:r>
                                  <w:r w:rsidRPr="002A58F1">
                                    <w:rPr>
                                      <w:rStyle w:val="mi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</w:t>
                                  </w:r>
                                  <w:r w:rsidRPr="002A58F1">
                                    <w:rPr>
                                      <w:rStyle w:val="mn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2A58F1">
                                    <w:rPr>
                                      <w:rStyle w:val="mjxassistivemathml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X0</w:t>
                                  </w:r>
                                  <w:r w:rsidRPr="002A58F1">
                                    <w:rPr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, </w:t>
                                  </w:r>
                                  <w:r w:rsidRPr="002A58F1">
                                    <w:rPr>
                                      <w:rStyle w:val="mi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Y</w:t>
                                  </w:r>
                                  <w:r w:rsidRPr="002A58F1">
                                    <w:rPr>
                                      <w:rStyle w:val="mn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2A58F1">
                                    <w:rPr>
                                      <w:rStyle w:val="mjxassistivemathml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Y0</w:t>
                                  </w:r>
                                  <w:r w:rsidRPr="002A58F1">
                                    <w:rPr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), all nodes in the left subtree have </w:t>
                                  </w:r>
                                  <w:r w:rsidRPr="002A58F1">
                                    <w:rPr>
                                      <w:rStyle w:val="mi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</w:t>
                                  </w:r>
                                  <w:r w:rsidRPr="002A58F1">
                                    <w:rPr>
                                      <w:rStyle w:val="mo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&lt;</w:t>
                                  </w:r>
                                  <w:r w:rsidRPr="002A58F1">
                                    <w:rPr>
                                      <w:rStyle w:val="mi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</w:t>
                                  </w:r>
                                  <w:r w:rsidRPr="002A58F1">
                                    <w:rPr>
                                      <w:rStyle w:val="mn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2A58F1">
                                    <w:rPr>
                                      <w:rStyle w:val="mjxassistivemathml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X&lt;X0</w:t>
                                  </w:r>
                                  <w:r w:rsidRPr="002A58F1">
                                    <w:rPr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, all nodes in the right subtree have </w:t>
                                  </w:r>
                                  <w:r w:rsidRPr="002A58F1">
                                    <w:rPr>
                                      <w:rStyle w:val="mi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</w:t>
                                  </w:r>
                                  <w:r w:rsidRPr="002A58F1">
                                    <w:rPr>
                                      <w:rStyle w:val="mo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&gt;</w:t>
                                  </w:r>
                                  <w:r w:rsidRPr="002A58F1">
                                    <w:rPr>
                                      <w:rStyle w:val="mi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</w:t>
                                  </w:r>
                                  <w:r w:rsidRPr="002A58F1">
                                    <w:rPr>
                                      <w:rStyle w:val="mn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2A58F1">
                                    <w:rPr>
                                      <w:rStyle w:val="mjxassistivemathml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X&gt;X0</w:t>
                                  </w:r>
                                  <w:r w:rsidRPr="002A58F1">
                                    <w:rPr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, and all nodes in both left and right subtrees have </w:t>
                                  </w:r>
                                  <w:r w:rsidRPr="002A58F1">
                                    <w:rPr>
                                      <w:rStyle w:val="mi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Y</w:t>
                                  </w:r>
                                  <w:r w:rsidRPr="002A58F1">
                                    <w:rPr>
                                      <w:rStyle w:val="mo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&lt;</w:t>
                                  </w:r>
                                  <w:r w:rsidRPr="002A58F1">
                                    <w:rPr>
                                      <w:rStyle w:val="mi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Y</w:t>
                                  </w:r>
                                  <w:r w:rsidRPr="002A58F1">
                                    <w:rPr>
                                      <w:rStyle w:val="mn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0</w:t>
                                  </w:r>
                                  <w:r w:rsidRPr="002A58F1">
                                    <w:rPr>
                                      <w:rStyle w:val="mjxassistivemathml"/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  <w:t>Y&lt;Y0</w:t>
                                  </w:r>
                                  <w:r w:rsidRPr="002A58F1">
                                    <w:rPr>
                                      <w:rFonts w:asciiTheme="majorHAnsi" w:hAnsiTheme="majorHAnsi" w:cstheme="majorHAnsi"/>
                                      <w:color w:val="33333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6CE935" id="Text Box 7" o:spid="_x0000_s1028" type="#_x0000_t202" style="width:505.85pt;height:10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" filled="f" stroked="f" strokeweight=".5pt">
                      <v:textbox>
                        <w:txbxContent>
                          <w:p w:rsidR="00DF027C" w:rsidRDefault="002A58F1" w:rsidP="002A58F1">
                            <w:r w:rsidRPr="002A58F1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More specifically, Treap is a data structure that stores pairs (X, Y) in a binary tree in such a way that it is a binary search tree by X and a binary heap by Y. Assuming that all X and all Y are different, we can see that if some node of the tree contains values (</w:t>
                            </w:r>
                            <w:r w:rsidRPr="002A58F1">
                              <w:rPr>
                                <w:rStyle w:val="mi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X</w:t>
                            </w:r>
                            <w:r w:rsidRPr="002A58F1">
                              <w:rPr>
                                <w:rStyle w:val="mn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2A58F1">
                              <w:rPr>
                                <w:rStyle w:val="mjxassistivemathml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X0</w:t>
                            </w:r>
                            <w:r w:rsidRPr="002A58F1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, </w:t>
                            </w:r>
                            <w:r w:rsidRPr="002A58F1">
                              <w:rPr>
                                <w:rStyle w:val="mi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Y</w:t>
                            </w:r>
                            <w:r w:rsidRPr="002A58F1">
                              <w:rPr>
                                <w:rStyle w:val="mn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2A58F1">
                              <w:rPr>
                                <w:rStyle w:val="mjxassistivemathml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Y0</w:t>
                            </w:r>
                            <w:r w:rsidRPr="002A58F1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), all nodes in the left subtree have </w:t>
                            </w:r>
                            <w:r w:rsidRPr="002A58F1">
                              <w:rPr>
                                <w:rStyle w:val="mi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X</w:t>
                            </w:r>
                            <w:r w:rsidRPr="002A58F1">
                              <w:rPr>
                                <w:rStyle w:val="mo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&lt;</w:t>
                            </w:r>
                            <w:r w:rsidRPr="002A58F1">
                              <w:rPr>
                                <w:rStyle w:val="mi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X</w:t>
                            </w:r>
                            <w:r w:rsidRPr="002A58F1">
                              <w:rPr>
                                <w:rStyle w:val="mn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2A58F1">
                              <w:rPr>
                                <w:rStyle w:val="mjxassistivemathml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X&lt;X0</w:t>
                            </w:r>
                            <w:r w:rsidRPr="002A58F1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, all nodes in the right subtree have </w:t>
                            </w:r>
                            <w:r w:rsidRPr="002A58F1">
                              <w:rPr>
                                <w:rStyle w:val="mi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X</w:t>
                            </w:r>
                            <w:r w:rsidRPr="002A58F1">
                              <w:rPr>
                                <w:rStyle w:val="mo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&gt;</w:t>
                            </w:r>
                            <w:r w:rsidRPr="002A58F1">
                              <w:rPr>
                                <w:rStyle w:val="mi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X</w:t>
                            </w:r>
                            <w:r w:rsidRPr="002A58F1">
                              <w:rPr>
                                <w:rStyle w:val="mn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2A58F1">
                              <w:rPr>
                                <w:rStyle w:val="mjxassistivemathml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X&gt;X0</w:t>
                            </w:r>
                            <w:r w:rsidRPr="002A58F1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, and all nodes in both left and right subtrees have </w:t>
                            </w:r>
                            <w:r w:rsidRPr="002A58F1">
                              <w:rPr>
                                <w:rStyle w:val="mi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Y</w:t>
                            </w:r>
                            <w:r w:rsidRPr="002A58F1">
                              <w:rPr>
                                <w:rStyle w:val="mo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&lt;</w:t>
                            </w:r>
                            <w:r w:rsidRPr="002A58F1">
                              <w:rPr>
                                <w:rStyle w:val="mi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Y</w:t>
                            </w:r>
                            <w:r w:rsidRPr="002A58F1">
                              <w:rPr>
                                <w:rStyle w:val="mn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0</w:t>
                            </w:r>
                            <w:r w:rsidRPr="002A58F1">
                              <w:rPr>
                                <w:rStyle w:val="mjxassistivemathml"/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Y&lt;Y0</w:t>
                            </w:r>
                            <w:r w:rsidRPr="002A58F1">
                              <w:rPr>
                                <w:rFonts w:asciiTheme="majorHAnsi" w:hAnsiTheme="majorHAnsi" w:cstheme="majorHAnsi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F8334C" w:rsidRDefault="00F8334C" w:rsidP="00F8334C">
      <w:pPr>
        <w:jc w:val="center"/>
      </w:pPr>
      <w:r w:rsidRPr="00F8334C">
        <w:rPr>
          <w:noProof/>
        </w:rPr>
        <w:drawing>
          <wp:inline distT="0" distB="0" distL="0" distR="0">
            <wp:extent cx="2255756" cy="2945081"/>
            <wp:effectExtent l="0" t="0" r="0" b="8255"/>
            <wp:docPr id="4" name="Picture 4" descr="C:\Users\summiya.zulfiqa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miya.zulfiqar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450" cy="295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34C" w:rsidRDefault="00F8334C" w:rsidP="00E04805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F8334C">
        <w:rPr>
          <w:rFonts w:asciiTheme="majorHAnsi" w:hAnsiTheme="majorHAnsi" w:cstheme="majorHAnsi"/>
          <w:b w:val="0"/>
          <w:color w:val="0F0D29" w:themeColor="text1"/>
          <w:sz w:val="24"/>
        </w:rPr>
        <w:t>The numbers indicate the heap arrangement of the data structure (arranged in max heap order), and the alphabets indicate the tree part of things (left child</w:t>
      </w:r>
      <w:r w:rsidR="00A81580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 </w:t>
      </w:r>
      <w:r w:rsidRPr="00F8334C">
        <w:rPr>
          <w:rFonts w:asciiTheme="majorHAnsi" w:hAnsiTheme="majorHAnsi" w:cstheme="majorHAnsi"/>
          <w:b w:val="0"/>
          <w:color w:val="0F0D29" w:themeColor="text1"/>
          <w:sz w:val="24"/>
        </w:rPr>
        <w:t>&lt;</w:t>
      </w:r>
      <w:r w:rsidR="00A81580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 </w:t>
      </w:r>
      <w:r w:rsidRPr="00F8334C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parent &lt;= right child). </w:t>
      </w:r>
    </w:p>
    <w:p w:rsidR="00A81580" w:rsidRDefault="00A81580" w:rsidP="00E04805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t>Every node of Treap maintains two values.</w:t>
      </w: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br/>
        <w:t>1) </w:t>
      </w:r>
      <w:r w:rsidRPr="00A81580">
        <w:rPr>
          <w:rFonts w:asciiTheme="majorHAnsi" w:hAnsiTheme="majorHAnsi" w:cstheme="majorHAnsi"/>
          <w:bCs/>
          <w:color w:val="0F0D29" w:themeColor="text1"/>
          <w:sz w:val="24"/>
        </w:rPr>
        <w:t>Key</w:t>
      </w: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t> Follows standard BST ordering (left is smaller and right is greater</w:t>
      </w:r>
      <w:r>
        <w:rPr>
          <w:rFonts w:asciiTheme="majorHAnsi" w:hAnsiTheme="majorHAnsi" w:cstheme="majorHAnsi"/>
          <w:b w:val="0"/>
          <w:color w:val="0F0D29" w:themeColor="text1"/>
          <w:sz w:val="24"/>
        </w:rPr>
        <w:t>.</w:t>
      </w: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br/>
        <w:t>2) </w:t>
      </w:r>
      <w:r w:rsidRPr="00A81580">
        <w:rPr>
          <w:rFonts w:asciiTheme="majorHAnsi" w:hAnsiTheme="majorHAnsi" w:cstheme="majorHAnsi"/>
          <w:bCs/>
          <w:color w:val="0F0D29" w:themeColor="text1"/>
          <w:sz w:val="24"/>
        </w:rPr>
        <w:t>Priority</w:t>
      </w: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t> randomly assigned value that follows Max-Heap property.</w:t>
      </w:r>
    </w:p>
    <w:p w:rsidR="00A81580" w:rsidRDefault="00E04805" w:rsidP="00E04805">
      <w:pPr>
        <w:pStyle w:val="Heading1"/>
        <w:rPr>
          <w:rFonts w:cstheme="majorHAnsi"/>
          <w:b w:val="0"/>
          <w:color w:val="0F0D29" w:themeColor="text1"/>
          <w:sz w:val="24"/>
        </w:rPr>
      </w:pPr>
      <w:r>
        <w:t>Treap</w:t>
      </w:r>
      <w:r>
        <w:t xml:space="preserve"> Operations:</w:t>
      </w:r>
    </w:p>
    <w:p w:rsidR="00A81580" w:rsidRPr="00A81580" w:rsidRDefault="00A81580" w:rsidP="00E04805">
      <w:pPr>
        <w:pStyle w:val="Heading1"/>
        <w:numPr>
          <w:ilvl w:val="0"/>
          <w:numId w:val="7"/>
        </w:numPr>
        <w:rPr>
          <w:color w:val="0F0D29" w:themeColor="text1"/>
          <w:sz w:val="32"/>
        </w:rPr>
      </w:pPr>
      <w:r w:rsidRPr="00A81580">
        <w:rPr>
          <w:color w:val="0F0D29" w:themeColor="text1"/>
          <w:sz w:val="32"/>
        </w:rPr>
        <w:t xml:space="preserve">Insert in Treaps: </w:t>
      </w:r>
    </w:p>
    <w:p w:rsidR="00A81580" w:rsidRPr="00A81580" w:rsidRDefault="00A81580" w:rsidP="00E04805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To insert a key-priority pair (K, P) into a Treap, do the following: </w:t>
      </w:r>
    </w:p>
    <w:p w:rsidR="00A81580" w:rsidRPr="00A81580" w:rsidRDefault="00A81580" w:rsidP="00E0480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Insert the pair as a new leaf, using the usual BST insert algorithm which pays attention to the key value K </w:t>
      </w:r>
    </w:p>
    <w:p w:rsidR="00A81580" w:rsidRPr="00A81580" w:rsidRDefault="00A81580" w:rsidP="00E0480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Then rotate the node up using AVL rotations as necessary, until the priority of its parent is greater than or equal to P, or the node becomes the root </w:t>
      </w:r>
    </w:p>
    <w:p w:rsidR="00A81580" w:rsidRPr="00A81580" w:rsidRDefault="00A81580" w:rsidP="00E04805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lastRenderedPageBreak/>
        <w:t>To rotate up, use a left rotation if the node is a right child of its parent, a right rotation if it is a left child</w:t>
      </w:r>
    </w:p>
    <w:p w:rsidR="00A81580" w:rsidRDefault="00A81580" w:rsidP="00E04805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t>Since AVL rotations are constant-time operations, insert in a Treap can be performed in time O(H), where H is the height of the Treap.</w:t>
      </w:r>
    </w:p>
    <w:p w:rsidR="00E04805" w:rsidRDefault="00E04805" w:rsidP="00E04805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A81580" w:rsidRDefault="00A81580" w:rsidP="00F8334C">
      <w:pPr>
        <w:rPr>
          <w:rFonts w:asciiTheme="majorHAnsi" w:hAnsiTheme="majorHAnsi" w:cstheme="majorHAnsi"/>
          <w:color w:val="0F0D29" w:themeColor="text1"/>
        </w:rPr>
      </w:pPr>
      <w:r w:rsidRPr="00632FA3">
        <w:rPr>
          <w:rFonts w:asciiTheme="majorHAnsi" w:hAnsiTheme="majorHAnsi" w:cstheme="majorHAnsi"/>
          <w:color w:val="0F0D29" w:themeColor="text1"/>
        </w:rPr>
        <w:t xml:space="preserve">For Example: </w:t>
      </w:r>
    </w:p>
    <w:p w:rsidR="00A81580" w:rsidRDefault="00A81580" w:rsidP="00F8334C">
      <w:pPr>
        <w:rPr>
          <w:rFonts w:asciiTheme="majorHAnsi" w:hAnsiTheme="majorHAnsi" w:cstheme="majorHAnsi"/>
          <w:color w:val="0F0D29" w:themeColor="text1"/>
          <w:sz w:val="24"/>
        </w:rPr>
      </w:pPr>
      <w:r w:rsidRPr="00A81580">
        <w:rPr>
          <w:rFonts w:asciiTheme="majorHAnsi" w:hAnsiTheme="majorHAnsi" w:cstheme="majorHAnsi"/>
          <w:b w:val="0"/>
          <w:color w:val="0F0D29" w:themeColor="text1"/>
          <w:sz w:val="24"/>
        </w:rPr>
        <w:t>Insert the (key, priority) pair (F, 40) in this Treap</w:t>
      </w:r>
      <w:r w:rsidRPr="00A81580">
        <w:rPr>
          <w:rFonts w:asciiTheme="majorHAnsi" w:hAnsiTheme="majorHAnsi" w:cstheme="majorHAnsi"/>
          <w:color w:val="0F0D29" w:themeColor="text1"/>
          <w:sz w:val="24"/>
        </w:rPr>
        <w:t>:</w:t>
      </w:r>
    </w:p>
    <w:p w:rsidR="00E8269C" w:rsidRDefault="00E8269C" w:rsidP="00F8334C">
      <w:pPr>
        <w:rPr>
          <w:rFonts w:asciiTheme="majorHAnsi" w:hAnsiTheme="majorHAnsi" w:cstheme="majorHAnsi"/>
          <w:color w:val="0F0D29" w:themeColor="text1"/>
          <w:sz w:val="24"/>
        </w:rPr>
      </w:pPr>
    </w:p>
    <w:p w:rsidR="00632FA3" w:rsidRDefault="00E8269C" w:rsidP="00E8269C">
      <w:pPr>
        <w:jc w:val="center"/>
        <w:rPr>
          <w:rFonts w:asciiTheme="majorHAnsi" w:hAnsiTheme="majorHAnsi" w:cstheme="majorHAnsi"/>
          <w:b w:val="0"/>
          <w:color w:val="0F0D29" w:themeColor="text1"/>
          <w:sz w:val="22"/>
        </w:rPr>
      </w:pPr>
      <w:r w:rsidRPr="00E8269C">
        <w:rPr>
          <w:rFonts w:asciiTheme="majorHAnsi" w:hAnsiTheme="majorHAnsi" w:cstheme="majorHAnsi"/>
          <w:b w:val="0"/>
          <w:noProof/>
          <w:color w:val="0F0D29" w:themeColor="text1"/>
          <w:sz w:val="22"/>
        </w:rPr>
        <w:drawing>
          <wp:inline distT="0" distB="0" distL="0" distR="0">
            <wp:extent cx="3574473" cy="3021948"/>
            <wp:effectExtent l="0" t="0" r="6985" b="7620"/>
            <wp:docPr id="9" name="Picture 9" descr="C:\Users\summiya.zulfiqa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miya.zulfiqar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638" cy="30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A3" w:rsidRPr="00632FA3" w:rsidRDefault="00632FA3" w:rsidP="00632FA3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32FA3">
        <w:rPr>
          <w:rFonts w:asciiTheme="majorHAnsi" w:hAnsiTheme="majorHAnsi" w:cstheme="majorHAnsi"/>
          <w:b w:val="0"/>
          <w:color w:val="0F0D29" w:themeColor="text1"/>
          <w:sz w:val="24"/>
        </w:rPr>
        <w:t>Ordinary BST insert gives this:</w:t>
      </w:r>
    </w:p>
    <w:p w:rsidR="00632FA3" w:rsidRDefault="00632FA3" w:rsidP="00E8269C">
      <w:pPr>
        <w:jc w:val="center"/>
        <w:rPr>
          <w:rFonts w:asciiTheme="majorHAnsi" w:hAnsiTheme="majorHAnsi" w:cstheme="majorHAnsi"/>
          <w:b w:val="0"/>
          <w:color w:val="0F0D29" w:themeColor="text1"/>
          <w:sz w:val="22"/>
        </w:rPr>
      </w:pPr>
      <w:r w:rsidRPr="00632FA3">
        <w:rPr>
          <w:rFonts w:asciiTheme="majorHAnsi" w:hAnsiTheme="majorHAnsi" w:cstheme="majorHAnsi"/>
          <w:b w:val="0"/>
          <w:noProof/>
          <w:color w:val="0F0D29" w:themeColor="text1"/>
          <w:sz w:val="22"/>
        </w:rPr>
        <w:drawing>
          <wp:inline distT="0" distB="0" distL="0" distR="0" wp14:anchorId="0268FE59" wp14:editId="10F23F1A">
            <wp:extent cx="3241964" cy="3032485"/>
            <wp:effectExtent l="0" t="0" r="0" b="0"/>
            <wp:docPr id="11" name="Picture 11" descr="C:\Users\summiya.zulfiqa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mmiya.zulfiqar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45" cy="305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22" w:rsidRDefault="00DB1722" w:rsidP="00E8269C">
      <w:pPr>
        <w:jc w:val="center"/>
        <w:rPr>
          <w:rFonts w:asciiTheme="majorHAnsi" w:hAnsiTheme="majorHAnsi" w:cstheme="majorHAnsi"/>
          <w:b w:val="0"/>
          <w:color w:val="0F0D29" w:themeColor="text1"/>
          <w:sz w:val="22"/>
        </w:rPr>
      </w:pPr>
    </w:p>
    <w:p w:rsidR="00DB1722" w:rsidRDefault="00DB1722" w:rsidP="00E8269C">
      <w:pPr>
        <w:jc w:val="center"/>
        <w:rPr>
          <w:rFonts w:asciiTheme="majorHAnsi" w:hAnsiTheme="majorHAnsi" w:cstheme="majorHAnsi"/>
          <w:b w:val="0"/>
          <w:color w:val="0F0D29" w:themeColor="text1"/>
          <w:sz w:val="22"/>
        </w:rPr>
      </w:pPr>
    </w:p>
    <w:p w:rsidR="00632FA3" w:rsidRDefault="00632FA3" w:rsidP="00632FA3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32FA3">
        <w:rPr>
          <w:rFonts w:asciiTheme="majorHAnsi" w:hAnsiTheme="majorHAnsi" w:cstheme="majorHAnsi"/>
          <w:b w:val="0"/>
          <w:color w:val="0F0D29" w:themeColor="text1"/>
          <w:sz w:val="24"/>
        </w:rPr>
        <w:t>But the heap ordering property is violated. Need to rotate up to correct it</w:t>
      </w:r>
      <w:r>
        <w:rPr>
          <w:rFonts w:asciiTheme="majorHAnsi" w:hAnsiTheme="majorHAnsi" w:cstheme="majorHAnsi"/>
          <w:b w:val="0"/>
          <w:color w:val="0F0D29" w:themeColor="text1"/>
          <w:sz w:val="24"/>
        </w:rPr>
        <w:t>.</w:t>
      </w:r>
    </w:p>
    <w:p w:rsidR="00632FA3" w:rsidRPr="00632FA3" w:rsidRDefault="00632FA3" w:rsidP="00632FA3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32FA3">
        <w:rPr>
          <w:rFonts w:asciiTheme="majorHAnsi" w:hAnsiTheme="majorHAnsi" w:cstheme="majorHAnsi"/>
          <w:b w:val="0"/>
          <w:color w:val="0F0D29" w:themeColor="text1"/>
          <w:sz w:val="24"/>
        </w:rPr>
        <w:t>One AVL left rotation gives this:</w:t>
      </w:r>
    </w:p>
    <w:p w:rsidR="00632FA3" w:rsidRDefault="00632FA3" w:rsidP="00E8269C">
      <w:pPr>
        <w:jc w:val="center"/>
        <w:rPr>
          <w:rFonts w:asciiTheme="majorHAnsi" w:hAnsiTheme="majorHAnsi" w:cstheme="majorHAnsi"/>
          <w:b w:val="0"/>
          <w:color w:val="0F0D29" w:themeColor="text1"/>
          <w:sz w:val="22"/>
        </w:rPr>
      </w:pPr>
      <w:r w:rsidRPr="00632FA3">
        <w:rPr>
          <w:rFonts w:asciiTheme="majorHAnsi" w:hAnsiTheme="majorHAnsi" w:cstheme="majorHAnsi"/>
          <w:b w:val="0"/>
          <w:noProof/>
          <w:color w:val="0F0D29" w:themeColor="text1"/>
          <w:sz w:val="22"/>
        </w:rPr>
        <w:drawing>
          <wp:inline distT="0" distB="0" distL="0" distR="0">
            <wp:extent cx="3372592" cy="3409354"/>
            <wp:effectExtent l="0" t="0" r="0" b="635"/>
            <wp:docPr id="13" name="Picture 13" descr="C:\Users\summiya.zulfiqa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mmiya.zulfiqar\Desktop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06" cy="34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A3" w:rsidRDefault="00632FA3" w:rsidP="00632FA3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32FA3">
        <w:rPr>
          <w:rFonts w:asciiTheme="majorHAnsi" w:hAnsiTheme="majorHAnsi" w:cstheme="majorHAnsi"/>
          <w:b w:val="0"/>
          <w:color w:val="0F0D29" w:themeColor="text1"/>
          <w:sz w:val="24"/>
        </w:rPr>
        <w:t>But the heap ordering property is still violated. Need to rotate again to correct it</w:t>
      </w:r>
    </w:p>
    <w:p w:rsidR="00632FA3" w:rsidRPr="00632FA3" w:rsidRDefault="00632FA3" w:rsidP="00632FA3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32FA3">
        <w:rPr>
          <w:rFonts w:asciiTheme="majorHAnsi" w:hAnsiTheme="majorHAnsi" w:cstheme="majorHAnsi"/>
          <w:b w:val="0"/>
          <w:color w:val="0F0D29" w:themeColor="text1"/>
          <w:sz w:val="24"/>
        </w:rPr>
        <w:t>Now the tree is again a Treap:</w:t>
      </w:r>
    </w:p>
    <w:p w:rsidR="00E8269C" w:rsidRDefault="00632FA3" w:rsidP="00E8269C">
      <w:pPr>
        <w:jc w:val="center"/>
        <w:rPr>
          <w:rFonts w:asciiTheme="majorHAnsi" w:hAnsiTheme="majorHAnsi" w:cstheme="majorHAnsi"/>
          <w:b w:val="0"/>
          <w:color w:val="0F0D29" w:themeColor="text1"/>
          <w:sz w:val="22"/>
        </w:rPr>
      </w:pPr>
      <w:r w:rsidRPr="00632FA3">
        <w:rPr>
          <w:rFonts w:asciiTheme="majorHAnsi" w:hAnsiTheme="majorHAnsi" w:cstheme="majorHAnsi"/>
          <w:b w:val="0"/>
          <w:noProof/>
          <w:color w:val="0F0D29" w:themeColor="text1"/>
          <w:sz w:val="22"/>
        </w:rPr>
        <w:drawing>
          <wp:inline distT="0" distB="0" distL="0" distR="0">
            <wp:extent cx="3835730" cy="3408512"/>
            <wp:effectExtent l="0" t="0" r="0" b="1905"/>
            <wp:docPr id="10" name="Picture 10" descr="C:\Users\summiya.zulfiqa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mmiya.zulfiqar\Desktop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924" cy="341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9C" w:rsidRDefault="00E8269C" w:rsidP="00E8269C">
      <w:pPr>
        <w:jc w:val="center"/>
        <w:rPr>
          <w:rFonts w:asciiTheme="majorHAnsi" w:hAnsiTheme="majorHAnsi" w:cstheme="majorHAnsi"/>
          <w:b w:val="0"/>
          <w:color w:val="0F0D29" w:themeColor="text1"/>
          <w:sz w:val="22"/>
        </w:rPr>
      </w:pPr>
    </w:p>
    <w:p w:rsidR="00DB1722" w:rsidRDefault="00DB1722" w:rsidP="00E8269C">
      <w:pPr>
        <w:jc w:val="center"/>
        <w:rPr>
          <w:rFonts w:asciiTheme="majorHAnsi" w:hAnsiTheme="majorHAnsi" w:cstheme="majorHAnsi"/>
          <w:b w:val="0"/>
          <w:color w:val="0F0D29" w:themeColor="text1"/>
          <w:sz w:val="22"/>
        </w:rPr>
      </w:pPr>
    </w:p>
    <w:p w:rsidR="00DB1722" w:rsidRDefault="00DB1722" w:rsidP="00E8269C">
      <w:pPr>
        <w:jc w:val="center"/>
        <w:rPr>
          <w:rFonts w:asciiTheme="majorHAnsi" w:hAnsiTheme="majorHAnsi" w:cstheme="majorHAnsi"/>
          <w:b w:val="0"/>
          <w:color w:val="0F0D29" w:themeColor="text1"/>
          <w:sz w:val="22"/>
        </w:rPr>
      </w:pPr>
    </w:p>
    <w:p w:rsidR="00DB1722" w:rsidRPr="00DB1722" w:rsidRDefault="00DB1722" w:rsidP="00E04805">
      <w:pPr>
        <w:pStyle w:val="Heading1"/>
        <w:numPr>
          <w:ilvl w:val="0"/>
          <w:numId w:val="7"/>
        </w:numPr>
        <w:rPr>
          <w:color w:val="0F0D29" w:themeColor="text1"/>
          <w:sz w:val="32"/>
        </w:rPr>
      </w:pPr>
      <w:r w:rsidRPr="00DB1722">
        <w:rPr>
          <w:color w:val="0F0D29" w:themeColor="text1"/>
          <w:sz w:val="32"/>
        </w:rPr>
        <w:lastRenderedPageBreak/>
        <w:t>Delete in Treaps</w:t>
      </w:r>
      <w:r>
        <w:rPr>
          <w:color w:val="0F0D29" w:themeColor="text1"/>
          <w:sz w:val="32"/>
        </w:rPr>
        <w:t>:</w:t>
      </w:r>
      <w:r w:rsidRPr="00DB1722">
        <w:rPr>
          <w:color w:val="0F0D29" w:themeColor="text1"/>
          <w:sz w:val="32"/>
        </w:rPr>
        <w:t xml:space="preserve"> </w:t>
      </w:r>
    </w:p>
    <w:p w:rsidR="00DB1722" w:rsidRP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To delete a key K, do the following: </w:t>
      </w:r>
    </w:p>
    <w:p w:rsidR="00DB1722" w:rsidRPr="00DB1722" w:rsidRDefault="00DB1722" w:rsidP="00DB17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Search for the node X containing K using the usual BST find algorithm. </w:t>
      </w:r>
    </w:p>
    <w:p w:rsidR="00DB1722" w:rsidRPr="00DB1722" w:rsidRDefault="00DB1722" w:rsidP="00DB17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If the node X is a leaf, just delete the node (unlink it from its parent). </w:t>
      </w:r>
    </w:p>
    <w:p w:rsidR="00DB1722" w:rsidRPr="00DB1722" w:rsidRDefault="00DB1722" w:rsidP="00DB17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>Otherwise, use AVL rotations to rotate the node down until it becomes a leaf; then delete it.</w:t>
      </w:r>
    </w:p>
    <w:p w:rsidR="00DB1722" w:rsidRPr="00DB1722" w:rsidRDefault="00DB1722" w:rsidP="00DB172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(If there are 2 children, always rotate with the child that has the larger priority, to preserve heap ordering: use a left rotation if the right child has larger priority, right rotation otherwise) </w:t>
      </w:r>
    </w:p>
    <w:p w:rsidR="00DB1722" w:rsidRP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Since AVL rotations are constant-time operations, delete in a Treap can be performed in time O(H), where H is the height of the Treap. </w:t>
      </w: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>(Note that the AVL-rotation-to-leaf trick also works for delete in ordinary BST’s)</w:t>
      </w:r>
      <w:r>
        <w:rPr>
          <w:rFonts w:asciiTheme="majorHAnsi" w:hAnsiTheme="majorHAnsi" w:cstheme="majorHAnsi"/>
          <w:b w:val="0"/>
          <w:color w:val="0F0D29" w:themeColor="text1"/>
          <w:sz w:val="24"/>
        </w:rPr>
        <w:t>.</w:t>
      </w: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rPr>
          <w:rFonts w:asciiTheme="majorHAnsi" w:hAnsiTheme="majorHAnsi" w:cstheme="majorHAnsi"/>
          <w:color w:val="0F0D29" w:themeColor="text1"/>
        </w:rPr>
      </w:pPr>
      <w:r w:rsidRPr="00632FA3">
        <w:rPr>
          <w:rFonts w:asciiTheme="majorHAnsi" w:hAnsiTheme="majorHAnsi" w:cstheme="majorHAnsi"/>
          <w:color w:val="0F0D29" w:themeColor="text1"/>
        </w:rPr>
        <w:t xml:space="preserve">For Example: </w:t>
      </w: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>Delete the key C from this Treap:</w:t>
      </w: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noProof/>
          <w:color w:val="0F0D29" w:themeColor="text1"/>
          <w:sz w:val="24"/>
        </w:rPr>
        <w:drawing>
          <wp:inline distT="0" distB="0" distL="0" distR="0" wp14:anchorId="68F7D716" wp14:editId="0703646D">
            <wp:extent cx="4427794" cy="3657600"/>
            <wp:effectExtent l="0" t="0" r="0" b="0"/>
            <wp:docPr id="14" name="Picture 14" descr="C:\Users\summiya.zulfiqa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mmiya.zulfiqar\Desktop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01" cy="367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22" w:rsidRDefault="00DB1722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>Find the node containing C. It is not a leaf, so need to rotate it down</w:t>
      </w: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>
        <w:lastRenderedPageBreak/>
        <w:t>R</w:t>
      </w: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>otating the node with its larger priority child gives this:</w:t>
      </w: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noProof/>
          <w:color w:val="0F0D29" w:themeColor="text1"/>
          <w:sz w:val="24"/>
        </w:rPr>
        <w:drawing>
          <wp:inline distT="0" distB="0" distL="0" distR="0">
            <wp:extent cx="4488872" cy="3165704"/>
            <wp:effectExtent l="0" t="0" r="6985" b="0"/>
            <wp:docPr id="15" name="Picture 15" descr="C:\Users\summiya.zulfiqa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mmiya.zulfiqar\Desktop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033" cy="317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22" w:rsidRDefault="00DB1722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color w:val="0F0D29" w:themeColor="text1"/>
          <w:sz w:val="24"/>
        </w:rPr>
        <w:t>The node containing C is still not a leaf, so need to rotate down again</w:t>
      </w:r>
    </w:p>
    <w:p w:rsidR="00DB1722" w:rsidRDefault="00A94336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>Rotating the node with its larger priority child now gives this:</w:t>
      </w:r>
    </w:p>
    <w:p w:rsidR="00DB1722" w:rsidRDefault="00DB1722" w:rsidP="00DB1722">
      <w:pPr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noProof/>
          <w:color w:val="0F0D29" w:themeColor="text1"/>
          <w:sz w:val="24"/>
        </w:rPr>
        <w:drawing>
          <wp:inline distT="0" distB="0" distL="0" distR="0">
            <wp:extent cx="4376140" cy="3455720"/>
            <wp:effectExtent l="0" t="0" r="5715" b="0"/>
            <wp:docPr id="16" name="Picture 16" descr="C:\Users\summiya.zulfiqa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mmiya.zulfiqar\Desktop\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97" cy="347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A94336" w:rsidRPr="00A94336" w:rsidRDefault="00A94336" w:rsidP="00A94336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lastRenderedPageBreak/>
        <w:t>The node containing C is still not a leaf, so need to rotate down yet again</w:t>
      </w:r>
    </w:p>
    <w:p w:rsidR="00DB1722" w:rsidRDefault="00A94336" w:rsidP="00A94336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>Rotating the node with its child now gives this:</w:t>
      </w:r>
    </w:p>
    <w:p w:rsidR="00DB1722" w:rsidRDefault="00DB1722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noProof/>
          <w:color w:val="0F0D29" w:themeColor="text1"/>
          <w:sz w:val="24"/>
        </w:rPr>
        <w:drawing>
          <wp:inline distT="0" distB="0" distL="0" distR="0">
            <wp:extent cx="4370120" cy="3443458"/>
            <wp:effectExtent l="0" t="0" r="0" b="5080"/>
            <wp:docPr id="17" name="Picture 17" descr="C:\Users\summiya.zulfiqa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mmiya.zulfiqar\Desktop\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59" cy="345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Default="00A94336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A94336" w:rsidRPr="00A94336" w:rsidRDefault="00A94336" w:rsidP="00A94336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>Now the node containing C is a leaf, so just delete it</w:t>
      </w:r>
    </w:p>
    <w:p w:rsidR="00A94336" w:rsidRDefault="00A94336" w:rsidP="00A94336">
      <w:pPr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>After clipping off the leaf, the result is again a Treap:</w:t>
      </w:r>
    </w:p>
    <w:p w:rsidR="00DB1722" w:rsidRDefault="00DB1722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DB1722" w:rsidRDefault="00DB1722" w:rsidP="00DB1722">
      <w:pPr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DB1722">
        <w:rPr>
          <w:rFonts w:asciiTheme="majorHAnsi" w:hAnsiTheme="majorHAnsi" w:cstheme="majorHAnsi"/>
          <w:b w:val="0"/>
          <w:noProof/>
          <w:color w:val="0F0D29" w:themeColor="text1"/>
          <w:sz w:val="24"/>
        </w:rPr>
        <w:drawing>
          <wp:inline distT="0" distB="0" distL="0" distR="0">
            <wp:extent cx="4690753" cy="3664378"/>
            <wp:effectExtent l="0" t="0" r="0" b="0"/>
            <wp:docPr id="18" name="Picture 18" descr="C:\Users\summiya.zulfiqa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mmiya.zulfiqar\Desktop\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59" cy="367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36" w:rsidRPr="00A94336" w:rsidRDefault="00A94336" w:rsidP="00E04805">
      <w:pPr>
        <w:pStyle w:val="Heading1"/>
        <w:numPr>
          <w:ilvl w:val="0"/>
          <w:numId w:val="7"/>
        </w:numPr>
        <w:rPr>
          <w:color w:val="0F0D29" w:themeColor="text1"/>
          <w:sz w:val="32"/>
        </w:rPr>
      </w:pPr>
      <w:r w:rsidRPr="00A94336">
        <w:rPr>
          <w:color w:val="0F0D29" w:themeColor="text1"/>
          <w:sz w:val="32"/>
        </w:rPr>
        <w:lastRenderedPageBreak/>
        <w:t>Tree splitting</w:t>
      </w:r>
      <w:r>
        <w:rPr>
          <w:color w:val="0F0D29" w:themeColor="text1"/>
          <w:sz w:val="32"/>
        </w:rPr>
        <w:t>:</w:t>
      </w:r>
      <w:r w:rsidRPr="00A94336">
        <w:rPr>
          <w:color w:val="0F0D29" w:themeColor="text1"/>
          <w:sz w:val="32"/>
        </w:rPr>
        <w:t xml:space="preserve"> </w:t>
      </w:r>
    </w:p>
    <w:p w:rsidR="00A94336" w:rsidRPr="00A94336" w:rsidRDefault="00A94336" w:rsidP="00A94336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The tree splitting problem is this: </w:t>
      </w:r>
    </w:p>
    <w:p w:rsidR="00A94336" w:rsidRPr="00A94336" w:rsidRDefault="00A94336" w:rsidP="00A94336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Given a tree and a key value K not in the tree, create two trees: One with keys less than K, and one with keys greater than K </w:t>
      </w:r>
    </w:p>
    <w:p w:rsidR="00A94336" w:rsidRPr="00A94336" w:rsidRDefault="00A94336" w:rsidP="00A94336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This is easy to solve with a Treap, once the insert operation has been implemented: </w:t>
      </w:r>
    </w:p>
    <w:p w:rsidR="00A94336" w:rsidRPr="00A94336" w:rsidRDefault="00A94336" w:rsidP="00A94336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Insert (K,INFINITY) in the Treap </w:t>
      </w:r>
    </w:p>
    <w:p w:rsidR="00A94336" w:rsidRPr="00A94336" w:rsidRDefault="00A94336" w:rsidP="00A94336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Since this has a higher priority than any node in the heap, it will become the root of the Treap after insertion </w:t>
      </w:r>
    </w:p>
    <w:p w:rsidR="00A94336" w:rsidRPr="00A94336" w:rsidRDefault="00A94336" w:rsidP="00A94336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Because of the BST ordering property, the left subtree of the root will be a Treap with keys less than K, and the right subtree of the root will be a Treap with keys greater than K. These subtrees then are the desired result of the split </w:t>
      </w:r>
    </w:p>
    <w:p w:rsidR="00A94336" w:rsidRDefault="00A94336" w:rsidP="00A94336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Since insert can be done in time </w:t>
      </w:r>
      <w:proofErr w:type="gramStart"/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>O(</w:t>
      </w:r>
      <w:proofErr w:type="gramEnd"/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H) where H is the height of the Treap, splitting can also be done in time O(H). </w:t>
      </w:r>
    </w:p>
    <w:p w:rsidR="00A94336" w:rsidRPr="00A94336" w:rsidRDefault="00A94336" w:rsidP="00E04805">
      <w:pPr>
        <w:pStyle w:val="Heading1"/>
        <w:numPr>
          <w:ilvl w:val="0"/>
          <w:numId w:val="7"/>
        </w:numPr>
        <w:rPr>
          <w:color w:val="0F0D29" w:themeColor="text1"/>
          <w:sz w:val="32"/>
        </w:rPr>
      </w:pPr>
      <w:r w:rsidRPr="00A94336">
        <w:rPr>
          <w:color w:val="0F0D29" w:themeColor="text1"/>
          <w:sz w:val="32"/>
        </w:rPr>
        <w:t>Tree joining</w:t>
      </w:r>
      <w:r>
        <w:rPr>
          <w:color w:val="0F0D29" w:themeColor="text1"/>
          <w:sz w:val="32"/>
        </w:rPr>
        <w:t>:</w:t>
      </w:r>
      <w:r w:rsidRPr="00A94336">
        <w:rPr>
          <w:color w:val="0F0D29" w:themeColor="text1"/>
          <w:sz w:val="32"/>
        </w:rPr>
        <w:t xml:space="preserve"> </w:t>
      </w:r>
    </w:p>
    <w:p w:rsidR="00A94336" w:rsidRPr="00A94336" w:rsidRDefault="00A94336" w:rsidP="00A94336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The tree joining or merging problem is this: </w:t>
      </w:r>
    </w:p>
    <w:p w:rsidR="00A94336" w:rsidRPr="00A94336" w:rsidRDefault="00A94336" w:rsidP="00A94336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>Given two trees T1, T2, such that each key in T1 is less than all keys in T2, create a new tree T that contains all and only the keys from T1 and T2</w:t>
      </w:r>
      <w:r>
        <w:rPr>
          <w:rFonts w:asciiTheme="majorHAnsi" w:hAnsiTheme="majorHAnsi" w:cstheme="majorHAnsi"/>
          <w:b w:val="0"/>
          <w:color w:val="0F0D29" w:themeColor="text1"/>
          <w:sz w:val="24"/>
        </w:rPr>
        <w:t>.</w:t>
      </w: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 </w:t>
      </w:r>
    </w:p>
    <w:p w:rsidR="00A94336" w:rsidRPr="00A94336" w:rsidRDefault="00A94336" w:rsidP="00A94336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This is easy to do with a Treap, once the delete operation has been implemented: </w:t>
      </w:r>
    </w:p>
    <w:p w:rsidR="00A94336" w:rsidRPr="00A94336" w:rsidRDefault="00A94336" w:rsidP="00A94336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Create a “dummy” node with any key value and any priority </w:t>
      </w:r>
    </w:p>
    <w:p w:rsidR="00A94336" w:rsidRPr="00A94336" w:rsidRDefault="00A94336" w:rsidP="00A94336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Make the root of T1 be the left child, and the root of T2 be the right child, of this dummy node </w:t>
      </w:r>
    </w:p>
    <w:p w:rsidR="00A94336" w:rsidRPr="00A94336" w:rsidRDefault="00A94336" w:rsidP="00A94336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Perform a delete operation on the dummy node </w:t>
      </w:r>
    </w:p>
    <w:p w:rsidR="00A94336" w:rsidRPr="00A94336" w:rsidRDefault="00A94336" w:rsidP="00A94336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Since delete can be done in time </w:t>
      </w:r>
      <w:proofErr w:type="gramStart"/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>O(</w:t>
      </w:r>
      <w:proofErr w:type="gramEnd"/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>H) where H is the height of the Treap, joining can also be done in time O(H)</w:t>
      </w:r>
      <w:r w:rsidR="00E04805">
        <w:rPr>
          <w:rFonts w:asciiTheme="majorHAnsi" w:hAnsiTheme="majorHAnsi" w:cstheme="majorHAnsi"/>
          <w:b w:val="0"/>
          <w:color w:val="0F0D29" w:themeColor="text1"/>
          <w:sz w:val="24"/>
        </w:rPr>
        <w:t>.</w:t>
      </w:r>
    </w:p>
    <w:p w:rsidR="00A94336" w:rsidRPr="00DB1722" w:rsidRDefault="00A94336" w:rsidP="00A94336">
      <w:pPr>
        <w:pStyle w:val="Heading1"/>
        <w:rPr>
          <w:color w:val="0F0D29" w:themeColor="text1"/>
          <w:sz w:val="32"/>
        </w:rPr>
      </w:pPr>
      <w:r>
        <w:rPr>
          <w:color w:val="0F0D29" w:themeColor="text1"/>
          <w:sz w:val="32"/>
        </w:rPr>
        <w:t>Why use</w:t>
      </w:r>
      <w:r w:rsidRPr="00DB1722">
        <w:rPr>
          <w:color w:val="0F0D29" w:themeColor="text1"/>
          <w:sz w:val="32"/>
        </w:rPr>
        <w:t xml:space="preserve"> Treaps</w:t>
      </w:r>
      <w:r>
        <w:rPr>
          <w:color w:val="0F0D29" w:themeColor="text1"/>
          <w:sz w:val="32"/>
        </w:rPr>
        <w:t>:</w:t>
      </w:r>
      <w:r w:rsidRPr="00DB1722">
        <w:rPr>
          <w:color w:val="0F0D29" w:themeColor="text1"/>
          <w:sz w:val="32"/>
        </w:rPr>
        <w:t xml:space="preserve"> </w:t>
      </w:r>
    </w:p>
    <w:p w:rsidR="00A94336" w:rsidRPr="00A94336" w:rsidRDefault="00A94336" w:rsidP="00A94336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Treaps are worth using because </w:t>
      </w:r>
    </w:p>
    <w:p w:rsidR="00A94336" w:rsidRPr="00A94336" w:rsidRDefault="00A94336" w:rsidP="00A9433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They permit very easy implementations of split and join operations, as well as pretty simple implementations of insert, delete, and find. </w:t>
      </w:r>
    </w:p>
    <w:p w:rsidR="00A94336" w:rsidRPr="00A94336" w:rsidRDefault="00A94336" w:rsidP="00A9433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They are the basis of randomized search trees, which have performance comparable to balanced search trees but are simpler to implement. </w:t>
      </w:r>
    </w:p>
    <w:p w:rsidR="00A94336" w:rsidRDefault="00A94336" w:rsidP="00A9433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A94336">
        <w:rPr>
          <w:rFonts w:asciiTheme="majorHAnsi" w:hAnsiTheme="majorHAnsi" w:cstheme="majorHAnsi"/>
          <w:b w:val="0"/>
          <w:color w:val="0F0D29" w:themeColor="text1"/>
          <w:sz w:val="24"/>
        </w:rPr>
        <w:lastRenderedPageBreak/>
        <w:t>They also lend themselves well to more advanced tree concepts, such as weighted trees, interval trees, etc.</w:t>
      </w:r>
    </w:p>
    <w:p w:rsidR="0066078E" w:rsidRDefault="0066078E" w:rsidP="0066078E">
      <w:pPr>
        <w:pStyle w:val="ListParagraph"/>
        <w:spacing w:line="360" w:lineRule="auto"/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noProof/>
          <w:color w:val="0F0D29" w:themeColor="text1"/>
          <w:sz w:val="24"/>
        </w:rPr>
        <w:drawing>
          <wp:inline distT="0" distB="0" distL="0" distR="0">
            <wp:extent cx="3562597" cy="4148461"/>
            <wp:effectExtent l="0" t="0" r="0" b="4445"/>
            <wp:docPr id="19" name="Picture 19" descr="C:\Users\summiya.zulfiqa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mmiya.zulfiqa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11" cy="41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F1B" w:rsidRDefault="001F5F1B" w:rsidP="0066078E">
      <w:pPr>
        <w:pStyle w:val="ListParagraph"/>
        <w:spacing w:line="360" w:lineRule="auto"/>
        <w:jc w:val="center"/>
        <w:rPr>
          <w:rFonts w:asciiTheme="majorHAnsi" w:hAnsiTheme="majorHAnsi" w:cstheme="majorHAnsi"/>
          <w:b w:val="0"/>
          <w:color w:val="0F0D29" w:themeColor="text1"/>
          <w:sz w:val="24"/>
        </w:rPr>
      </w:pPr>
    </w:p>
    <w:p w:rsidR="0066078E" w:rsidRPr="0066078E" w:rsidRDefault="0066078E" w:rsidP="0066078E">
      <w:pPr>
        <w:pStyle w:val="Heading1"/>
        <w:rPr>
          <w:color w:val="0F0D29" w:themeColor="text1"/>
          <w:sz w:val="32"/>
        </w:rPr>
      </w:pPr>
      <w:r>
        <w:rPr>
          <w:color w:val="0F0D29" w:themeColor="text1"/>
          <w:sz w:val="32"/>
        </w:rPr>
        <w:t>A</w:t>
      </w:r>
      <w:r w:rsidRPr="0066078E">
        <w:rPr>
          <w:color w:val="0F0D29" w:themeColor="text1"/>
          <w:sz w:val="32"/>
        </w:rPr>
        <w:t>dvantages of Treaps</w:t>
      </w:r>
      <w:r>
        <w:rPr>
          <w:color w:val="0F0D29" w:themeColor="text1"/>
          <w:sz w:val="32"/>
        </w:rPr>
        <w:t>:</w:t>
      </w:r>
      <w:r w:rsidRPr="0066078E">
        <w:rPr>
          <w:color w:val="0F0D29" w:themeColor="text1"/>
          <w:sz w:val="32"/>
        </w:rPr>
        <w:t xml:space="preserve"> </w:t>
      </w:r>
    </w:p>
    <w:p w:rsidR="0066078E" w:rsidRPr="0066078E" w:rsidRDefault="0066078E" w:rsidP="0066078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t>It’s a self-organizing data structure, as explained above. They look after themselves, without the need to be managed. Only, unlike other self-balancing trees, they don’t need complex algorithms (simple tree rotations will suffice, although there are simpler algorithms involving arrays that can do the job too).</w:t>
      </w:r>
    </w:p>
    <w:p w:rsidR="0066078E" w:rsidRPr="0066078E" w:rsidRDefault="0066078E" w:rsidP="0066078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t>It is also a randomized data structure.</w:t>
      </w:r>
    </w:p>
    <w:p w:rsidR="0066078E" w:rsidRPr="0066078E" w:rsidRDefault="0066078E" w:rsidP="0066078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t>It’s a binary search tree essentially, so to print a sorted order of keys, just traverse it in order like we would regular BSTs. Searching a Treap is like searching a tree.</w:t>
      </w:r>
    </w:p>
    <w:p w:rsidR="0066078E" w:rsidRPr="0066078E" w:rsidRDefault="0066078E" w:rsidP="0066078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t>Regardless of the order of how we add, delete, etc., because of the randomized weights, there is a high probability that the tree will be balanced (a random binary search tree has logarithmic height).</w:t>
      </w:r>
    </w:p>
    <w:p w:rsidR="0066078E" w:rsidRPr="0066078E" w:rsidRDefault="0066078E" w:rsidP="00572B9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lastRenderedPageBreak/>
        <w:t>A Treap basically combines probability, randomization, two popular CS data structures, etc. to make a highly useful data structure. From a CS student’s point of view, try to learn about Treaps first, and we get to learn BSTs, traversals, hashing, tree rotations, heaps, recursion, sorting, etc., all in one go.</w:t>
      </w:r>
    </w:p>
    <w:p w:rsidR="0066078E" w:rsidRPr="0066078E" w:rsidRDefault="0066078E" w:rsidP="0066078E">
      <w:pPr>
        <w:pStyle w:val="Heading1"/>
        <w:rPr>
          <w:color w:val="0F0D29" w:themeColor="text1"/>
          <w:sz w:val="32"/>
        </w:rPr>
      </w:pPr>
      <w:r w:rsidRPr="0066078E">
        <w:rPr>
          <w:color w:val="0F0D29" w:themeColor="text1"/>
          <w:sz w:val="32"/>
        </w:rPr>
        <w:t>Disadvantages of Treaps</w:t>
      </w:r>
      <w:r>
        <w:rPr>
          <w:color w:val="0F0D29" w:themeColor="text1"/>
          <w:sz w:val="32"/>
        </w:rPr>
        <w:t>:</w:t>
      </w:r>
      <w:r w:rsidRPr="0066078E">
        <w:rPr>
          <w:color w:val="0F0D29" w:themeColor="text1"/>
          <w:sz w:val="32"/>
        </w:rPr>
        <w:t xml:space="preserve"> </w:t>
      </w:r>
    </w:p>
    <w:p w:rsidR="0066078E" w:rsidRPr="0066078E" w:rsidRDefault="0066078E" w:rsidP="0066078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Treaps permit easy implementations of find, insert, delete, split, and join operations. </w:t>
      </w:r>
    </w:p>
    <w:p w:rsidR="0066078E" w:rsidRPr="0066078E" w:rsidRDefault="0066078E" w:rsidP="0066078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All these operations take worst case time O(H), where H is the height of the Treap. </w:t>
      </w:r>
    </w:p>
    <w:p w:rsidR="0066078E" w:rsidRPr="0066078E" w:rsidRDefault="0066078E" w:rsidP="0066078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However, Treaps (like BST’s) can become very unbalanced, so that H = O(N), and that’s bad. </w:t>
      </w:r>
    </w:p>
    <w:p w:rsidR="0066078E" w:rsidRPr="0066078E" w:rsidRDefault="0066078E" w:rsidP="0066078E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4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t xml:space="preserve">Maintaining a strict balance condition (like the AVL or red-black property) in a Treap would be impossible in general, if the user supplies both key values and priorities: remember that Treaps with unique keys and priorities are unique. </w:t>
      </w:r>
    </w:p>
    <w:p w:rsidR="00A94336" w:rsidRPr="0066078E" w:rsidRDefault="0066078E" w:rsidP="00725A44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 w:val="0"/>
          <w:color w:val="0F0D29" w:themeColor="text1"/>
          <w:sz w:val="22"/>
        </w:rPr>
      </w:pPr>
      <w:r w:rsidRPr="0066078E">
        <w:rPr>
          <w:rFonts w:asciiTheme="majorHAnsi" w:hAnsiTheme="majorHAnsi" w:cstheme="majorHAnsi"/>
          <w:b w:val="0"/>
          <w:color w:val="0F0D29" w:themeColor="text1"/>
          <w:sz w:val="24"/>
        </w:rPr>
        <w:t>However, if priorities are generated randomly by the insert algorithm, balance can be maintained with high probability and the operations stay very simple.</w:t>
      </w:r>
      <w:bookmarkStart w:id="0" w:name="_GoBack"/>
      <w:bookmarkEnd w:id="0"/>
    </w:p>
    <w:p w:rsidR="00A94336" w:rsidRDefault="00A94336" w:rsidP="00A94336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2"/>
        </w:rPr>
      </w:pPr>
    </w:p>
    <w:p w:rsidR="00A94336" w:rsidRPr="00A94336" w:rsidRDefault="00A94336" w:rsidP="00A94336">
      <w:pPr>
        <w:spacing w:line="360" w:lineRule="auto"/>
        <w:rPr>
          <w:rFonts w:asciiTheme="majorHAnsi" w:hAnsiTheme="majorHAnsi" w:cstheme="majorHAnsi"/>
          <w:b w:val="0"/>
          <w:color w:val="0F0D29" w:themeColor="text1"/>
          <w:sz w:val="22"/>
        </w:rPr>
      </w:pPr>
    </w:p>
    <w:sectPr w:rsidR="00A94336" w:rsidRPr="00A94336" w:rsidSect="00DF027C">
      <w:headerReference w:type="default" r:id="rId20"/>
      <w:footerReference w:type="default" r:id="rId2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D38" w:rsidRDefault="00AC1D38">
      <w:r>
        <w:separator/>
      </w:r>
    </w:p>
    <w:p w:rsidR="00AC1D38" w:rsidRDefault="00AC1D38"/>
  </w:endnote>
  <w:endnote w:type="continuationSeparator" w:id="0">
    <w:p w:rsidR="00AC1D38" w:rsidRDefault="00AC1D38">
      <w:r>
        <w:continuationSeparator/>
      </w:r>
    </w:p>
    <w:p w:rsidR="00AC1D38" w:rsidRDefault="00AC1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80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D38" w:rsidRDefault="00AC1D38">
      <w:r>
        <w:separator/>
      </w:r>
    </w:p>
    <w:p w:rsidR="00AC1D38" w:rsidRDefault="00AC1D38"/>
  </w:footnote>
  <w:footnote w:type="continuationSeparator" w:id="0">
    <w:p w:rsidR="00AC1D38" w:rsidRDefault="00AC1D38">
      <w:r>
        <w:continuationSeparator/>
      </w:r>
    </w:p>
    <w:p w:rsidR="00AC1D38" w:rsidRDefault="00AC1D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50FB9"/>
    <w:multiLevelType w:val="hybridMultilevel"/>
    <w:tmpl w:val="E65C1610"/>
    <w:lvl w:ilvl="0" w:tplc="9790E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33A80"/>
    <w:multiLevelType w:val="hybridMultilevel"/>
    <w:tmpl w:val="5CD2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918FB"/>
    <w:multiLevelType w:val="hybridMultilevel"/>
    <w:tmpl w:val="C7E4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06B88"/>
    <w:multiLevelType w:val="hybridMultilevel"/>
    <w:tmpl w:val="6236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A15BA"/>
    <w:multiLevelType w:val="hybridMultilevel"/>
    <w:tmpl w:val="0320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34081"/>
    <w:multiLevelType w:val="hybridMultilevel"/>
    <w:tmpl w:val="9C38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31459"/>
    <w:multiLevelType w:val="hybridMultilevel"/>
    <w:tmpl w:val="08D2E528"/>
    <w:lvl w:ilvl="0" w:tplc="B8203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80B3F"/>
    <w:multiLevelType w:val="hybridMultilevel"/>
    <w:tmpl w:val="9ACC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BE"/>
    <w:rsid w:val="0002482E"/>
    <w:rsid w:val="00050324"/>
    <w:rsid w:val="000A0150"/>
    <w:rsid w:val="000E63C9"/>
    <w:rsid w:val="00130E9D"/>
    <w:rsid w:val="00150A6D"/>
    <w:rsid w:val="00185B35"/>
    <w:rsid w:val="001F2BC8"/>
    <w:rsid w:val="001F5F1B"/>
    <w:rsid w:val="001F5F6B"/>
    <w:rsid w:val="00205EAE"/>
    <w:rsid w:val="00243EBC"/>
    <w:rsid w:val="00246A35"/>
    <w:rsid w:val="00284348"/>
    <w:rsid w:val="002A58F1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32FA3"/>
    <w:rsid w:val="00656C4D"/>
    <w:rsid w:val="0066078E"/>
    <w:rsid w:val="006D0EBE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1580"/>
    <w:rsid w:val="00A8489E"/>
    <w:rsid w:val="00A94336"/>
    <w:rsid w:val="00AC1D38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1722"/>
    <w:rsid w:val="00DD152F"/>
    <w:rsid w:val="00DE213F"/>
    <w:rsid w:val="00DF027C"/>
    <w:rsid w:val="00E00A32"/>
    <w:rsid w:val="00E04805"/>
    <w:rsid w:val="00E22ACD"/>
    <w:rsid w:val="00E620B0"/>
    <w:rsid w:val="00E81B40"/>
    <w:rsid w:val="00E8269C"/>
    <w:rsid w:val="00EE2E8E"/>
    <w:rsid w:val="00EF555B"/>
    <w:rsid w:val="00F027BB"/>
    <w:rsid w:val="00F11DCF"/>
    <w:rsid w:val="00F162EA"/>
    <w:rsid w:val="00F52D27"/>
    <w:rsid w:val="00F8334C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093691-CF07-49AF-8F6E-269A8E25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o">
    <w:name w:val="mo"/>
    <w:basedOn w:val="DefaultParagraphFont"/>
    <w:rsid w:val="00EE2E8E"/>
  </w:style>
  <w:style w:type="character" w:customStyle="1" w:styleId="mjxassistivemathml">
    <w:name w:val="mjx_assistive_mathml"/>
    <w:basedOn w:val="DefaultParagraphFont"/>
    <w:rsid w:val="00EE2E8E"/>
  </w:style>
  <w:style w:type="character" w:customStyle="1" w:styleId="mi">
    <w:name w:val="mi"/>
    <w:basedOn w:val="DefaultParagraphFont"/>
    <w:rsid w:val="002A58F1"/>
  </w:style>
  <w:style w:type="character" w:customStyle="1" w:styleId="mn">
    <w:name w:val="mn"/>
    <w:basedOn w:val="DefaultParagraphFont"/>
    <w:rsid w:val="002A58F1"/>
  </w:style>
  <w:style w:type="character" w:styleId="Strong">
    <w:name w:val="Strong"/>
    <w:basedOn w:val="DefaultParagraphFont"/>
    <w:uiPriority w:val="22"/>
    <w:qFormat/>
    <w:rsid w:val="00A81580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A8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miya.zulfiqa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1183E193B640C396EBE6D5ECA71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69C23-3350-4653-BC02-6F3B099ACBFA}"/>
      </w:docPartPr>
      <w:docPartBody>
        <w:p w:rsidR="00C8796D" w:rsidRDefault="00361CC6">
          <w:pPr>
            <w:pStyle w:val="6D1183E193B640C396EBE6D5ECA711E7"/>
          </w:pPr>
          <w:r>
            <w:t>COMPANY NAME</w:t>
          </w:r>
        </w:p>
      </w:docPartBody>
    </w:docPart>
    <w:docPart>
      <w:docPartPr>
        <w:name w:val="D2E6E4B2F5344852AF716FDBA3A5D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F55BB-67E8-4212-A7AB-E0657DF54F74}"/>
      </w:docPartPr>
      <w:docPartBody>
        <w:p w:rsidR="00C8796D" w:rsidRDefault="00361CC6">
          <w:pPr>
            <w:pStyle w:val="D2E6E4B2F5344852AF716FDBA3A5D03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C6"/>
    <w:rsid w:val="00361CC6"/>
    <w:rsid w:val="006B77FA"/>
    <w:rsid w:val="00C8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07D1902A46CE41DCB46E91B1D76B2E81">
    <w:name w:val="07D1902A46CE41DCB46E91B1D76B2E81"/>
  </w:style>
  <w:style w:type="paragraph" w:customStyle="1" w:styleId="6D1183E193B640C396EBE6D5ECA711E7">
    <w:name w:val="6D1183E193B640C396EBE6D5ECA711E7"/>
  </w:style>
  <w:style w:type="paragraph" w:customStyle="1" w:styleId="D2E6E4B2F5344852AF716FDBA3A5D033">
    <w:name w:val="D2E6E4B2F5344852AF716FDBA3A5D033"/>
  </w:style>
  <w:style w:type="paragraph" w:customStyle="1" w:styleId="B21213FD34F54C5494C8A5C3047FB67C">
    <w:name w:val="B21213FD34F54C5494C8A5C3047FB67C"/>
  </w:style>
  <w:style w:type="paragraph" w:customStyle="1" w:styleId="86950210B6B04B16AC6F2D0CA24530B1">
    <w:name w:val="86950210B6B04B16AC6F2D0CA24530B1"/>
  </w:style>
  <w:style w:type="paragraph" w:customStyle="1" w:styleId="B2C68F3852554C14ACA3603FFB4F5A9C">
    <w:name w:val="B2C68F3852554C14ACA3603FFB4F5A9C"/>
  </w:style>
  <w:style w:type="paragraph" w:customStyle="1" w:styleId="1593A16F15884A6FB639932F6F6BB44D">
    <w:name w:val="1593A16F15884A6FB639932F6F6BB44D"/>
  </w:style>
  <w:style w:type="paragraph" w:customStyle="1" w:styleId="B552EB4F952846AE95F63A66883D6523">
    <w:name w:val="B552EB4F952846AE95F63A66883D6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Summiya Zulfiqar (EP-1851048)
MCS Final (Department of Computer Science)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181</TotalTime>
  <Pages>10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Summiya Zulfiqar</dc:creator>
  <cp:keywords/>
  <cp:lastModifiedBy>Summiya Zulfiqar</cp:lastModifiedBy>
  <cp:revision>3</cp:revision>
  <cp:lastPrinted>2006-08-01T17:47:00Z</cp:lastPrinted>
  <dcterms:created xsi:type="dcterms:W3CDTF">2019-06-04T06:26:00Z</dcterms:created>
  <dcterms:modified xsi:type="dcterms:W3CDTF">2019-06-04T09:30:00Z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