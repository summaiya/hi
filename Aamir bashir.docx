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843164" w:rsidRDefault="002076DD">
      <w:pPr>
        <w:pStyle w:val="Title"/>
      </w:pPr>
      <w:r>
        <w:t>Aamir bashir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tcW w:w="5000" w:type="pct"/>
          </w:tcPr>
          <w:p w:rsidR="00260D3F" w:rsidRPr="00843164" w:rsidRDefault="002076DD" w:rsidP="001C446E">
            <w:pPr>
              <w:pStyle w:val="ContactInfo"/>
              <w:spacing w:after="0"/>
            </w:pPr>
            <w:r>
              <w:t>Flat No. 302, Block D/B2, Kishwer Heights, Gulistane Johar Block 6, Mosamiyat Karachi</w:t>
            </w:r>
            <w:r w:rsidR="00260D3F" w:rsidRPr="00843164">
              <w:t> | </w:t>
            </w:r>
            <w:r>
              <w:t>0346</w:t>
            </w:r>
            <w:r w:rsidR="001C446E">
              <w:t>-</w:t>
            </w:r>
            <w:r>
              <w:t>9555045</w:t>
            </w:r>
            <w:r w:rsidR="00260D3F" w:rsidRPr="00843164">
              <w:t> | </w:t>
            </w:r>
            <w:r>
              <w:t>ak.shigri@gmail.com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C0D38CFB38904EC99ECD826C6437A18A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1C446E" w:rsidP="001C446E">
            <w:pPr>
              <w:shd w:val="clear" w:color="auto" w:fill="FFFFFF"/>
              <w:spacing w:before="100" w:beforeAutospacing="1" w:afterAutospacing="1"/>
              <w:ind w:right="0"/>
            </w:pPr>
            <w:r w:rsidRPr="001C446E">
              <w:t>To obtain a position that will enable me to use my strong organizational skills, educational background, and ability to work well with people.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EA52E414FA0543B4ACCA0C49F7EDC644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B157A9" w:rsidRDefault="00675DCB" w:rsidP="00843164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alias w:val="Enter skills and abilities:"/>
                <w:tag w:val="Enter skills and abilities:"/>
                <w:id w:val="-1951454830"/>
                <w:placeholder>
                  <w:docPart w:val="8AAC5786096949A59EE8AEEF21FCF186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B157A9">
                  <w:rPr>
                    <w:color w:val="FF0000"/>
                  </w:rPr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6B02EF3C48E848149314CC6D1CCB63E6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B157A9" w:rsidP="00843164">
            <w:pPr>
              <w:pStyle w:val="Date"/>
            </w:pPr>
            <w:r>
              <w:t>July2018-August-2019</w:t>
            </w:r>
          </w:p>
        </w:tc>
        <w:tc>
          <w:tcPr>
            <w:tcW w:w="4087" w:type="pct"/>
          </w:tcPr>
          <w:p w:rsidR="00843164" w:rsidRPr="00843164" w:rsidRDefault="00B157A9" w:rsidP="00297EBC">
            <w:r>
              <w:t>Marine Engineer</w:t>
            </w:r>
            <w:r w:rsidR="001C446E">
              <w:t xml:space="preserve"> (Workshop)</w:t>
            </w:r>
            <w:r w:rsidR="00843164" w:rsidRPr="00843164">
              <w:t>,  </w:t>
            </w:r>
            <w:r>
              <w:rPr>
                <w:rStyle w:val="Emphasis"/>
              </w:rPr>
              <w:t>Pakistan National Shipping corporation Karachi</w:t>
            </w:r>
          </w:p>
          <w:sdt>
            <w:sdtPr>
              <w:rPr>
                <w:color w:val="FF0000"/>
              </w:rPr>
              <w:alias w:val="Enter responsibilities and accomplishments 1:"/>
              <w:tag w:val="Enter responsibilities and accomplishments 1:"/>
              <w:id w:val="-513455036"/>
              <w:placeholder>
                <w:docPart w:val="E19A865A36C64E179FC43FE6BB3F6097"/>
              </w:placeholder>
              <w:temporary/>
              <w:showingPlcHdr/>
              <w15:appearance w15:val="hidden"/>
            </w:sdtPr>
            <w:sdtEndPr>
              <w:rPr>
                <w:color w:val="595959" w:themeColor="text1" w:themeTint="A6"/>
              </w:rPr>
            </w:sdtEndPr>
            <w:sdtContent>
              <w:p w:rsidR="00843164" w:rsidRPr="00843164" w:rsidRDefault="00843164" w:rsidP="00297EBC">
                <w:pPr>
                  <w:pStyle w:val="ListBullet"/>
                </w:pPr>
                <w:r w:rsidRPr="00B157A9">
                  <w:rPr>
                    <w:color w:val="FF0000"/>
                  </w:rPr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6505FF278FB74D09A2B14B042CCECDCA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1" w:type="pct"/>
        <w:tblLook w:val="0620" w:firstRow="1" w:lastRow="0" w:firstColumn="0" w:lastColumn="0" w:noHBand="1" w:noVBand="1"/>
        <w:tblDescription w:val="Education table"/>
      </w:tblPr>
      <w:tblGrid>
        <w:gridCol w:w="1700"/>
        <w:gridCol w:w="5813"/>
        <w:gridCol w:w="1561"/>
      </w:tblGrid>
      <w:tr w:rsidR="003E651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2076DD" w:rsidRPr="00843164" w:rsidRDefault="002076DD" w:rsidP="00297EBC">
            <w:pPr>
              <w:pStyle w:val="Date"/>
            </w:pPr>
            <w:r>
              <w:t>2012</w:t>
            </w:r>
          </w:p>
        </w:tc>
        <w:tc>
          <w:tcPr>
            <w:tcW w:w="3203" w:type="pct"/>
          </w:tcPr>
          <w:p w:rsidR="002076DD" w:rsidRPr="00843164" w:rsidRDefault="002076DD" w:rsidP="002076DD">
            <w:r>
              <w:t>Matriculation, Skardu Gilgit-Baltistan</w:t>
            </w:r>
            <w:r w:rsidRPr="00843164">
              <w:t>,  </w:t>
            </w:r>
            <w:r>
              <w:rPr>
                <w:rStyle w:val="Emphasis"/>
              </w:rPr>
              <w:t>Public School and college Sadapara Road Skardu</w:t>
            </w:r>
          </w:p>
        </w:tc>
        <w:tc>
          <w:tcPr>
            <w:tcW w:w="860" w:type="pct"/>
          </w:tcPr>
          <w:p w:rsidR="002076DD" w:rsidRDefault="002076DD" w:rsidP="002076DD">
            <w:r>
              <w:t>A Grade</w:t>
            </w:r>
          </w:p>
        </w:tc>
      </w:tr>
      <w:tr w:rsidR="003E651F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tcW w:w="937" w:type="pct"/>
          </w:tcPr>
          <w:p w:rsidR="002076DD" w:rsidRDefault="002076DD" w:rsidP="00297EBC">
            <w:pPr>
              <w:pStyle w:val="Date"/>
            </w:pPr>
            <w:r>
              <w:t>2015</w:t>
            </w:r>
          </w:p>
        </w:tc>
        <w:tc>
          <w:tcPr>
            <w:tcW w:w="3203" w:type="pct"/>
          </w:tcPr>
          <w:p w:rsidR="002076DD" w:rsidRDefault="002076DD" w:rsidP="002076DD">
            <w:r>
              <w:t xml:space="preserve">FSC, Rawalpindi, Punjab College of Information technology </w:t>
            </w:r>
          </w:p>
        </w:tc>
        <w:tc>
          <w:tcPr>
            <w:tcW w:w="860" w:type="pct"/>
          </w:tcPr>
          <w:p w:rsidR="002076DD" w:rsidRDefault="002076DD" w:rsidP="002076DD">
            <w:r>
              <w:t>A Grade</w:t>
            </w:r>
          </w:p>
        </w:tc>
      </w:tr>
      <w:tr w:rsidR="001C446E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937" w:type="pct"/>
          </w:tcPr>
          <w:p w:rsidR="002076DD" w:rsidRDefault="00190E26" w:rsidP="00297EBC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2076DD" w:rsidRDefault="00190E26" w:rsidP="002076DD">
            <w:r>
              <w:t xml:space="preserve">Marine Engineering Cadets (Equivalent to BSC), Pakistan Marine Academy Karachi  </w:t>
            </w:r>
          </w:p>
        </w:tc>
        <w:tc>
          <w:tcPr>
            <w:tcW w:w="860" w:type="pct"/>
          </w:tcPr>
          <w:p w:rsidR="002076DD" w:rsidRDefault="00190E26" w:rsidP="002076DD">
            <w:r>
              <w:t>B Grade</w:t>
            </w:r>
          </w:p>
        </w:tc>
      </w:tr>
      <w:tr w:rsidR="001C446E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190E26" w:rsidRDefault="00190E26" w:rsidP="00297EBC"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 w:rsidR="00190E26" w:rsidRDefault="00190E26" w:rsidP="00190E26">
            <w:r>
              <w:t>BSC, NED University of engineering and technology</w:t>
            </w:r>
          </w:p>
        </w:tc>
        <w:tc>
          <w:tcPr>
            <w:tcW w:w="860" w:type="pct"/>
          </w:tcPr>
          <w:p w:rsidR="00190E26" w:rsidRDefault="00190E26" w:rsidP="002076DD">
            <w:r>
              <w:t>B Grade</w:t>
            </w:r>
          </w:p>
        </w:tc>
      </w:tr>
      <w:tr w:rsidR="00B157A9" w:rsidRPr="00843164" w:rsidTr="001C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  <w:tblHeader/>
        </w:trPr>
        <w:tc>
          <w:tcPr>
            <w:tcW w:w="937" w:type="pct"/>
          </w:tcPr>
          <w:p w:rsidR="00B157A9" w:rsidRDefault="00B157A9" w:rsidP="001C446E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03" w:type="pct"/>
          </w:tcPr>
          <w:p w:rsidR="00B157A9" w:rsidRDefault="00B157A9" w:rsidP="001C446E">
            <w:pPr>
              <w:spacing w:after="0"/>
            </w:pPr>
            <w:r>
              <w:t xml:space="preserve">MCS, </w:t>
            </w:r>
            <w:r w:rsidRPr="00B157A9">
              <w:t>Umaer Basha Institute of Information Technology</w:t>
            </w:r>
            <w:r>
              <w:t xml:space="preserve"> (UBIT) University of Karachi</w:t>
            </w:r>
          </w:p>
        </w:tc>
        <w:tc>
          <w:tcPr>
            <w:tcW w:w="860" w:type="pct"/>
          </w:tcPr>
          <w:p w:rsidR="00B157A9" w:rsidRDefault="00B157A9" w:rsidP="001C446E">
            <w:pPr>
              <w:spacing w:after="0"/>
            </w:pPr>
            <w:r>
              <w:t>In Process</w:t>
            </w:r>
          </w:p>
        </w:tc>
      </w:tr>
    </w:tbl>
    <w:p w:rsidR="00126049" w:rsidRPr="00843164" w:rsidRDefault="003E651F" w:rsidP="002563E8">
      <w:pPr>
        <w:pStyle w:val="Heading1"/>
      </w:pPr>
      <w:r>
        <w:t>Certifications</w:t>
      </w:r>
    </w:p>
    <w:tbl>
      <w:tblPr>
        <w:tblStyle w:val="ResumeTable"/>
        <w:tblW w:w="23290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6945"/>
        <w:gridCol w:w="4125"/>
        <w:gridCol w:w="4692"/>
        <w:gridCol w:w="4692"/>
      </w:tblGrid>
      <w:tr w:rsidR="00B157A9" w:rsidRPr="00843164" w:rsidTr="0019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 w:rsidRPr="00B157A9">
              <w:rPr>
                <w:color w:val="595959" w:themeColor="text1" w:themeTint="A6"/>
              </w:rPr>
              <w:t>Certificate</w:t>
            </w:r>
            <w:r w:rsidRPr="00B157A9">
              <w:rPr>
                <w:color w:val="595959" w:themeColor="text1" w:themeTint="A6"/>
              </w:rPr>
              <w:t xml:space="preserve"> </w:t>
            </w:r>
            <w:r w:rsidRPr="00B157A9">
              <w:rPr>
                <w:color w:val="595959" w:themeColor="text1" w:themeTint="A6"/>
              </w:rPr>
              <w:t>of Proficiency in elementary FIRST AID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C310CB">
            <w:pPr>
              <w:pStyle w:val="Date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Default="00B157A9" w:rsidP="00B157A9">
            <w:pPr>
              <w:pStyle w:val="Date"/>
              <w:spacing w:after="0"/>
              <w:ind w:right="142"/>
              <w:jc w:val="both"/>
            </w:pPr>
            <w:r w:rsidRPr="00B157A9">
              <w:rPr>
                <w:color w:val="595959" w:themeColor="text1" w:themeTint="A6"/>
              </w:rPr>
              <w:t>Certificate of Proficiency in</w:t>
            </w:r>
            <w:r w:rsidRPr="00B157A9">
              <w:rPr>
                <w:color w:val="595959" w:themeColor="text1" w:themeTint="A6"/>
              </w:rPr>
              <w:t xml:space="preserve"> Personal Safety and Social Responsibility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lastRenderedPageBreak/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Certificate of Proficiency in</w:t>
            </w:r>
            <w:r w:rsidRPr="00B157A9">
              <w:rPr>
                <w:color w:val="595959" w:themeColor="text1" w:themeTint="A6"/>
              </w:rPr>
              <w:t xml:space="preserve"> Fire Prevention and Fire Fighting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Certificate of Proficiency</w:t>
            </w:r>
            <w:r w:rsidRPr="00B157A9">
              <w:rPr>
                <w:color w:val="595959" w:themeColor="text1" w:themeTint="A6"/>
              </w:rPr>
              <w:t xml:space="preserve"> in Basic Training for oil &amp; Chemical Tanker Cargo Operations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  <w:tr w:rsidR="00B157A9" w:rsidRPr="00843164" w:rsidTr="00194F1F">
        <w:tc>
          <w:tcPr>
            <w:tcW w:w="2836" w:type="dxa"/>
          </w:tcPr>
          <w:p w:rsidR="00B157A9" w:rsidRDefault="00B157A9" w:rsidP="003E651F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:rsidR="00B157A9" w:rsidRPr="00B157A9" w:rsidRDefault="00B157A9" w:rsidP="003E651F">
            <w:pPr>
              <w:pStyle w:val="Date"/>
              <w:spacing w:after="0"/>
              <w:ind w:right="142"/>
              <w:jc w:val="both"/>
              <w:rPr>
                <w:color w:val="595959" w:themeColor="text1" w:themeTint="A6"/>
              </w:rPr>
            </w:pPr>
            <w:r w:rsidRPr="00B157A9">
              <w:rPr>
                <w:color w:val="595959" w:themeColor="text1" w:themeTint="A6"/>
              </w:rPr>
              <w:t>Standard Swimming Certificate</w:t>
            </w:r>
          </w:p>
        </w:tc>
        <w:tc>
          <w:tcPr>
            <w:tcW w:w="4125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  <w:tc>
          <w:tcPr>
            <w:tcW w:w="4692" w:type="dxa"/>
          </w:tcPr>
          <w:p w:rsidR="00B157A9" w:rsidRDefault="00B157A9" w:rsidP="003E651F">
            <w:pPr>
              <w:pStyle w:val="Date"/>
            </w:pPr>
          </w:p>
        </w:tc>
      </w:tr>
    </w:tbl>
    <w:p w:rsidR="00194F1F" w:rsidRDefault="00194F1F" w:rsidP="00194F1F">
      <w:pPr>
        <w:pStyle w:val="Heading1"/>
      </w:pPr>
      <w:r w:rsidRPr="005915EF">
        <w:t>Personal information</w:t>
      </w:r>
    </w:p>
    <w:tbl>
      <w:tblPr>
        <w:tblStyle w:val="ResumeTable"/>
        <w:tblW w:w="9781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3354"/>
        <w:gridCol w:w="3591"/>
      </w:tblGrid>
      <w:tr w:rsidR="005915EF" w:rsidTr="00C31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 w:rsidR="005915EF" w:rsidRDefault="005915EF" w:rsidP="00C310CB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:rsidR="005915EF" w:rsidRDefault="00194F1F" w:rsidP="00B157A9">
            <w:r>
              <w:t>06 Sept 1996</w:t>
            </w:r>
          </w:p>
        </w:tc>
        <w:tc>
          <w:tcPr>
            <w:tcW w:w="3591" w:type="dxa"/>
          </w:tcPr>
          <w:p w:rsidR="005915EF" w:rsidRDefault="005915EF" w:rsidP="00B157A9"/>
        </w:tc>
      </w:tr>
      <w:tr w:rsidR="005915EF" w:rsidTr="00C310CB">
        <w:tc>
          <w:tcPr>
            <w:tcW w:w="2836" w:type="dxa"/>
          </w:tcPr>
          <w:p w:rsidR="005915EF" w:rsidRDefault="00194F1F" w:rsidP="00C310CB">
            <w:pPr>
              <w:pStyle w:val="Date"/>
            </w:pPr>
            <w:r>
              <w:t>Marital S</w:t>
            </w:r>
            <w:r w:rsidRPr="00194F1F">
              <w:t>tatus</w:t>
            </w:r>
          </w:p>
        </w:tc>
        <w:tc>
          <w:tcPr>
            <w:tcW w:w="3354" w:type="dxa"/>
          </w:tcPr>
          <w:p w:rsidR="005915EF" w:rsidRDefault="00194F1F" w:rsidP="00B157A9">
            <w:r>
              <w:t>Single</w:t>
            </w:r>
          </w:p>
        </w:tc>
        <w:tc>
          <w:tcPr>
            <w:tcW w:w="3591" w:type="dxa"/>
          </w:tcPr>
          <w:p w:rsidR="005915EF" w:rsidRDefault="005915EF" w:rsidP="00B157A9"/>
        </w:tc>
      </w:tr>
      <w:tr w:rsidR="005915EF" w:rsidTr="00C310CB">
        <w:tc>
          <w:tcPr>
            <w:tcW w:w="2836" w:type="dxa"/>
          </w:tcPr>
          <w:p w:rsidR="005915EF" w:rsidRDefault="00194F1F" w:rsidP="00C310CB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:rsidR="005915EF" w:rsidRDefault="00194F1F" w:rsidP="00B157A9">
            <w:r>
              <w:t>71103-5028967-1</w:t>
            </w:r>
            <w:bookmarkStart w:id="0" w:name="_GoBack"/>
            <w:bookmarkEnd w:id="0"/>
          </w:p>
        </w:tc>
        <w:tc>
          <w:tcPr>
            <w:tcW w:w="3591" w:type="dxa"/>
          </w:tcPr>
          <w:p w:rsidR="005915EF" w:rsidRDefault="005915EF" w:rsidP="00B157A9"/>
        </w:tc>
      </w:tr>
      <w:tr w:rsidR="00194F1F" w:rsidTr="00C310CB">
        <w:tc>
          <w:tcPr>
            <w:tcW w:w="2836" w:type="dxa"/>
          </w:tcPr>
          <w:p w:rsidR="00194F1F" w:rsidRDefault="00194F1F" w:rsidP="00B157A9"/>
        </w:tc>
        <w:tc>
          <w:tcPr>
            <w:tcW w:w="3354" w:type="dxa"/>
          </w:tcPr>
          <w:p w:rsidR="00194F1F" w:rsidRDefault="00194F1F" w:rsidP="00B157A9"/>
        </w:tc>
        <w:tc>
          <w:tcPr>
            <w:tcW w:w="3591" w:type="dxa"/>
          </w:tcPr>
          <w:p w:rsidR="00194F1F" w:rsidRDefault="00194F1F" w:rsidP="00B157A9"/>
        </w:tc>
      </w:tr>
    </w:tbl>
    <w:p w:rsidR="00260D3F" w:rsidRPr="00B157A9" w:rsidRDefault="00260D3F" w:rsidP="00B157A9"/>
    <w:sectPr w:rsidR="00260D3F" w:rsidRPr="00B157A9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CB" w:rsidRDefault="00675DCB">
      <w:pPr>
        <w:spacing w:after="0"/>
      </w:pPr>
      <w:r>
        <w:separator/>
      </w:r>
    </w:p>
    <w:p w:rsidR="00675DCB" w:rsidRDefault="00675DCB"/>
  </w:endnote>
  <w:endnote w:type="continuationSeparator" w:id="0">
    <w:p w:rsidR="00675DCB" w:rsidRDefault="00675DCB">
      <w:pPr>
        <w:spacing w:after="0"/>
      </w:pPr>
      <w:r>
        <w:continuationSeparator/>
      </w:r>
    </w:p>
    <w:p w:rsidR="00675DCB" w:rsidRDefault="00675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1448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CB" w:rsidRDefault="00675DCB">
      <w:pPr>
        <w:spacing w:after="0"/>
      </w:pPr>
      <w:r>
        <w:separator/>
      </w:r>
    </w:p>
    <w:p w:rsidR="00675DCB" w:rsidRDefault="00675DCB"/>
  </w:footnote>
  <w:footnote w:type="continuationSeparator" w:id="0">
    <w:p w:rsidR="00675DCB" w:rsidRDefault="00675DCB">
      <w:pPr>
        <w:spacing w:after="0"/>
      </w:pPr>
      <w:r>
        <w:continuationSeparator/>
      </w:r>
    </w:p>
    <w:p w:rsidR="00675DCB" w:rsidRDefault="00675DC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43A66F31"/>
    <w:multiLevelType w:val="multilevel"/>
    <w:tmpl w:val="E53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DD"/>
    <w:rsid w:val="000C0CA7"/>
    <w:rsid w:val="000F2762"/>
    <w:rsid w:val="00126049"/>
    <w:rsid w:val="0014523F"/>
    <w:rsid w:val="00190E26"/>
    <w:rsid w:val="00194F1F"/>
    <w:rsid w:val="001C446E"/>
    <w:rsid w:val="002076DD"/>
    <w:rsid w:val="00254924"/>
    <w:rsid w:val="002563E8"/>
    <w:rsid w:val="00260D3F"/>
    <w:rsid w:val="003E651F"/>
    <w:rsid w:val="0041448D"/>
    <w:rsid w:val="004827F9"/>
    <w:rsid w:val="00526C73"/>
    <w:rsid w:val="005915EF"/>
    <w:rsid w:val="00650306"/>
    <w:rsid w:val="00675DCB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B157A9"/>
    <w:rsid w:val="00C02E26"/>
    <w:rsid w:val="00C067C5"/>
    <w:rsid w:val="00C310CB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9CC6E2E7-1908-4ACE-9B94-92D7F86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miya.zulfiqa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D38CFB38904EC99ECD826C6437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464E-3EB2-49A2-9271-57D86488BEE9}"/>
      </w:docPartPr>
      <w:docPartBody>
        <w:p w:rsidR="00000000" w:rsidRDefault="001C6D9B">
          <w:pPr>
            <w:pStyle w:val="C0D38CFB38904EC99ECD826C6437A18A"/>
          </w:pPr>
          <w:r w:rsidRPr="00843164">
            <w:t>Objective</w:t>
          </w:r>
        </w:p>
      </w:docPartBody>
    </w:docPart>
    <w:docPart>
      <w:docPartPr>
        <w:name w:val="EA52E414FA0543B4ACCA0C49F7EDC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DD364-1351-4854-AD0E-C007AACB748E}"/>
      </w:docPartPr>
      <w:docPartBody>
        <w:p w:rsidR="00000000" w:rsidRDefault="001C6D9B">
          <w:pPr>
            <w:pStyle w:val="EA52E414FA0543B4ACCA0C49F7EDC644"/>
          </w:pPr>
          <w:r w:rsidRPr="00843164">
            <w:t>Skills &amp; Abilities</w:t>
          </w:r>
        </w:p>
      </w:docPartBody>
    </w:docPart>
    <w:docPart>
      <w:docPartPr>
        <w:name w:val="8AAC5786096949A59EE8AEEF21FC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55C9E-26D1-4AFD-BA11-4A5296066373}"/>
      </w:docPartPr>
      <w:docPartBody>
        <w:p w:rsidR="00000000" w:rsidRDefault="001C6D9B">
          <w:pPr>
            <w:pStyle w:val="8AAC5786096949A59EE8AEEF21FCF186"/>
          </w:pPr>
          <w:r w:rsidRPr="00843164">
            <w:t xml:space="preserve">On the Design tab </w:t>
          </w:r>
          <w:r w:rsidRPr="00843164">
            <w:t>of the ribbon, check out the Themes, Colors, and Fonts galleries to get a custom look with just a click.</w:t>
          </w:r>
        </w:p>
      </w:docPartBody>
    </w:docPart>
    <w:docPart>
      <w:docPartPr>
        <w:name w:val="6B02EF3C48E848149314CC6D1CCB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83751-8F8B-479C-A8EA-D3AFB3394CCD}"/>
      </w:docPartPr>
      <w:docPartBody>
        <w:p w:rsidR="00000000" w:rsidRDefault="001C6D9B">
          <w:pPr>
            <w:pStyle w:val="6B02EF3C48E848149314CC6D1CCB63E6"/>
          </w:pPr>
          <w:r w:rsidRPr="00843164">
            <w:t>Experience</w:t>
          </w:r>
        </w:p>
      </w:docPartBody>
    </w:docPart>
    <w:docPart>
      <w:docPartPr>
        <w:name w:val="E19A865A36C64E179FC43FE6BB3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B98C-B2B7-4AE5-A7D4-EEA001D8D083}"/>
      </w:docPartPr>
      <w:docPartBody>
        <w:p w:rsidR="00000000" w:rsidRDefault="001C6D9B">
          <w:pPr>
            <w:pStyle w:val="E19A865A36C64E179FC43FE6BB3F6097"/>
          </w:pPr>
          <w:r w:rsidRPr="00843164">
            <w:t>This is the place for a brief summary of your key responsibiliti</w:t>
          </w:r>
          <w:r w:rsidRPr="00843164">
            <w:t>es and most stellar accomplishments.</w:t>
          </w:r>
        </w:p>
      </w:docPartBody>
    </w:docPart>
    <w:docPart>
      <w:docPartPr>
        <w:name w:val="6505FF278FB74D09A2B14B042CCE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0E42-CBD4-4DF4-8E31-235EB302884A}"/>
      </w:docPartPr>
      <w:docPartBody>
        <w:p w:rsidR="00000000" w:rsidRDefault="001C6D9B">
          <w:pPr>
            <w:pStyle w:val="6505FF278FB74D09A2B14B042CCECDC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A"/>
    <w:rsid w:val="001C6D9B"/>
    <w:rsid w:val="00B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1FB511ACD459FA7669B8421F74C30">
    <w:name w:val="4491FB511ACD459FA7669B8421F74C30"/>
  </w:style>
  <w:style w:type="paragraph" w:customStyle="1" w:styleId="E4428335C89840C7AD215C322517B036">
    <w:name w:val="E4428335C89840C7AD215C322517B036"/>
  </w:style>
  <w:style w:type="paragraph" w:customStyle="1" w:styleId="63E56D428D8946B1B10DED7C95DDDC99">
    <w:name w:val="63E56D428D8946B1B10DED7C95DDDC99"/>
  </w:style>
  <w:style w:type="paragraph" w:customStyle="1" w:styleId="08E139C950144E6E9598DC9E3F105F20">
    <w:name w:val="08E139C950144E6E9598DC9E3F105F20"/>
  </w:style>
  <w:style w:type="paragraph" w:customStyle="1" w:styleId="C0D38CFB38904EC99ECD826C6437A18A">
    <w:name w:val="C0D38CFB38904EC99ECD826C6437A18A"/>
  </w:style>
  <w:style w:type="paragraph" w:customStyle="1" w:styleId="B9990FF9A9F74AA19E42A0C11109D877">
    <w:name w:val="B9990FF9A9F74AA19E42A0C11109D877"/>
  </w:style>
  <w:style w:type="paragraph" w:customStyle="1" w:styleId="EA52E414FA0543B4ACCA0C49F7EDC644">
    <w:name w:val="EA52E414FA0543B4ACCA0C49F7EDC644"/>
  </w:style>
  <w:style w:type="paragraph" w:customStyle="1" w:styleId="8AAC5786096949A59EE8AEEF21FCF186">
    <w:name w:val="8AAC5786096949A59EE8AEEF21FCF186"/>
  </w:style>
  <w:style w:type="paragraph" w:customStyle="1" w:styleId="6B02EF3C48E848149314CC6D1CCB63E6">
    <w:name w:val="6B02EF3C48E848149314CC6D1CCB63E6"/>
  </w:style>
  <w:style w:type="paragraph" w:customStyle="1" w:styleId="0E79EA3210884DABAE7A38A66BDF32B4">
    <w:name w:val="0E79EA3210884DABAE7A38A66BDF32B4"/>
  </w:style>
  <w:style w:type="paragraph" w:customStyle="1" w:styleId="10A4C32E5F404763A97DCFE6DEEB4012">
    <w:name w:val="10A4C32E5F404763A97DCFE6DEEB4012"/>
  </w:style>
  <w:style w:type="paragraph" w:customStyle="1" w:styleId="1412E2D3A72643188440A54698FB4740">
    <w:name w:val="1412E2D3A72643188440A54698FB4740"/>
  </w:style>
  <w:style w:type="character" w:styleId="Emphasis">
    <w:name w:val="Emphasis"/>
    <w:basedOn w:val="DefaultParagraphFont"/>
    <w:uiPriority w:val="7"/>
    <w:unhideWhenUsed/>
    <w:qFormat/>
    <w:rsid w:val="00BB654A"/>
    <w:rPr>
      <w:i/>
      <w:iCs/>
      <w:color w:val="404040" w:themeColor="text1" w:themeTint="BF"/>
    </w:rPr>
  </w:style>
  <w:style w:type="paragraph" w:customStyle="1" w:styleId="412B68B0E70E42FDBC52CFABE54D81CE">
    <w:name w:val="412B68B0E70E42FDBC52CFABE54D81CE"/>
  </w:style>
  <w:style w:type="paragraph" w:customStyle="1" w:styleId="E19A865A36C64E179FC43FE6BB3F6097">
    <w:name w:val="E19A865A36C64E179FC43FE6BB3F6097"/>
  </w:style>
  <w:style w:type="paragraph" w:customStyle="1" w:styleId="7FF7A52BA6AC48B69F055CC765755E80">
    <w:name w:val="7FF7A52BA6AC48B69F055CC765755E80"/>
  </w:style>
  <w:style w:type="paragraph" w:customStyle="1" w:styleId="823A6017AFF148348E553A77413C6789">
    <w:name w:val="823A6017AFF148348E553A77413C6789"/>
  </w:style>
  <w:style w:type="paragraph" w:customStyle="1" w:styleId="F3708E3005864A12A2C8DC2A4583C03B">
    <w:name w:val="F3708E3005864A12A2C8DC2A4583C03B"/>
  </w:style>
  <w:style w:type="paragraph" w:customStyle="1" w:styleId="A664DF9A38484F99AC435461FEC6B45F">
    <w:name w:val="A664DF9A38484F99AC435461FEC6B45F"/>
  </w:style>
  <w:style w:type="paragraph" w:customStyle="1" w:styleId="CE6D69C7AB504227A7C48CAED18572D7">
    <w:name w:val="CE6D69C7AB504227A7C48CAED18572D7"/>
  </w:style>
  <w:style w:type="paragraph" w:customStyle="1" w:styleId="6505FF278FB74D09A2B14B042CCECDCA">
    <w:name w:val="6505FF278FB74D09A2B14B042CCECDCA"/>
  </w:style>
  <w:style w:type="paragraph" w:customStyle="1" w:styleId="1B7E45166B814019BCF21B8A56AEF421">
    <w:name w:val="1B7E45166B814019BCF21B8A56AEF421"/>
  </w:style>
  <w:style w:type="paragraph" w:customStyle="1" w:styleId="978B09AA06084EEBB6D4671BC873D3A8">
    <w:name w:val="978B09AA06084EEBB6D4671BC873D3A8"/>
  </w:style>
  <w:style w:type="paragraph" w:customStyle="1" w:styleId="74DFE0C8AD5844159C828ACDE1602F81">
    <w:name w:val="74DFE0C8AD5844159C828ACDE1602F81"/>
  </w:style>
  <w:style w:type="paragraph" w:customStyle="1" w:styleId="D64B00B2FC6C46979B0E3A3449FD2E9C">
    <w:name w:val="D64B00B2FC6C46979B0E3A3449FD2E9C"/>
  </w:style>
  <w:style w:type="paragraph" w:customStyle="1" w:styleId="442774C1FE564E46AC348B275DCB14FB">
    <w:name w:val="442774C1FE564E46AC348B275DCB14FB"/>
  </w:style>
  <w:style w:type="paragraph" w:customStyle="1" w:styleId="14B0FA26735B4971BDF463786B250C22">
    <w:name w:val="14B0FA26735B4971BDF463786B250C22"/>
  </w:style>
  <w:style w:type="paragraph" w:customStyle="1" w:styleId="8603618ECCF44F76A198EF6B7AF8AC3B">
    <w:name w:val="8603618ECCF44F76A198EF6B7AF8AC3B"/>
  </w:style>
  <w:style w:type="paragraph" w:customStyle="1" w:styleId="6885F7BD8A0D41AF81628FDDF29BFCBD">
    <w:name w:val="6885F7BD8A0D41AF81628FDDF29BFCBD"/>
  </w:style>
  <w:style w:type="paragraph" w:customStyle="1" w:styleId="2841941A05364B95A96AAFAAF9199961">
    <w:name w:val="2841941A05364B95A96AAFAAF9199961"/>
  </w:style>
  <w:style w:type="paragraph" w:customStyle="1" w:styleId="A5A1E3EAD1A84DCFB981DCDFDDDC49B7">
    <w:name w:val="A5A1E3EAD1A84DCFB981DCDFDDDC49B7"/>
    <w:rsid w:val="00BB654A"/>
  </w:style>
  <w:style w:type="paragraph" w:customStyle="1" w:styleId="C1549851C52D4503B55C9CDD450F9D31">
    <w:name w:val="C1549851C52D4503B55C9CDD450F9D31"/>
    <w:rsid w:val="00BB654A"/>
  </w:style>
  <w:style w:type="paragraph" w:customStyle="1" w:styleId="1E39E9D855D543F5A36DA8B699DCD410">
    <w:name w:val="1E39E9D855D543F5A36DA8B699DCD410"/>
    <w:rsid w:val="00BB654A"/>
  </w:style>
  <w:style w:type="paragraph" w:customStyle="1" w:styleId="58370004004B472D843C224D940B25B2">
    <w:name w:val="58370004004B472D843C224D940B25B2"/>
    <w:rsid w:val="00BB654A"/>
  </w:style>
  <w:style w:type="paragraph" w:customStyle="1" w:styleId="39700C5891B34D6A8284C18BBF335BE7">
    <w:name w:val="39700C5891B34D6A8284C18BBF335BE7"/>
    <w:rsid w:val="00BB654A"/>
  </w:style>
  <w:style w:type="paragraph" w:customStyle="1" w:styleId="349F893D32C0469494E8F7E8FBA87AA3">
    <w:name w:val="349F893D32C0469494E8F7E8FBA87AA3"/>
    <w:rsid w:val="00BB654A"/>
  </w:style>
  <w:style w:type="paragraph" w:customStyle="1" w:styleId="47E1FBDB0F774AD1B89EE6F3C1F2D306">
    <w:name w:val="47E1FBDB0F774AD1B89EE6F3C1F2D306"/>
    <w:rsid w:val="00BB654A"/>
  </w:style>
  <w:style w:type="paragraph" w:customStyle="1" w:styleId="9561853C025043EAAED3D6D2ECE7C612">
    <w:name w:val="9561853C025043EAAED3D6D2ECE7C612"/>
    <w:rsid w:val="00BB654A"/>
  </w:style>
  <w:style w:type="paragraph" w:customStyle="1" w:styleId="5A5E5EA519604594AC8CF46095D527C3">
    <w:name w:val="5A5E5EA519604594AC8CF46095D527C3"/>
    <w:rsid w:val="00BB654A"/>
  </w:style>
  <w:style w:type="paragraph" w:customStyle="1" w:styleId="763CE09DFBAF42FBA6BFD06C74A52F1C">
    <w:name w:val="763CE09DFBAF42FBA6BFD06C74A52F1C"/>
    <w:rsid w:val="00BB654A"/>
  </w:style>
  <w:style w:type="paragraph" w:customStyle="1" w:styleId="3DBDFEE8BEB0486AB8A4202BD28D6BFF">
    <w:name w:val="3DBDFEE8BEB0486AB8A4202BD28D6BFF"/>
    <w:rsid w:val="00BB654A"/>
  </w:style>
  <w:style w:type="paragraph" w:customStyle="1" w:styleId="3236836642FA49F78753B342C83AA8EF">
    <w:name w:val="3236836642FA49F78753B342C83AA8EF"/>
    <w:rsid w:val="00BB654A"/>
  </w:style>
  <w:style w:type="paragraph" w:customStyle="1" w:styleId="C4294227189941F4AA8C77D66A498207">
    <w:name w:val="C4294227189941F4AA8C77D66A498207"/>
    <w:rsid w:val="00BB654A"/>
  </w:style>
  <w:style w:type="paragraph" w:customStyle="1" w:styleId="FFC1F4E38BFC4F969D181D9B5A18A42A">
    <w:name w:val="FFC1F4E38BFC4F969D181D9B5A18A42A"/>
    <w:rsid w:val="00BB654A"/>
  </w:style>
  <w:style w:type="paragraph" w:customStyle="1" w:styleId="7AF6FB07689A4E0D82A7F3879B4EBA1E">
    <w:name w:val="7AF6FB07689A4E0D82A7F3879B4EBA1E"/>
    <w:rsid w:val="00BB654A"/>
  </w:style>
  <w:style w:type="paragraph" w:customStyle="1" w:styleId="9D66ABA04CC344A9B5E26C1A3D699E36">
    <w:name w:val="9D66ABA04CC344A9B5E26C1A3D699E36"/>
    <w:rsid w:val="00BB654A"/>
  </w:style>
  <w:style w:type="paragraph" w:customStyle="1" w:styleId="A4D31F7542584C129024B81F15D2D746">
    <w:name w:val="A4D31F7542584C129024B81F15D2D746"/>
    <w:rsid w:val="00BB654A"/>
  </w:style>
  <w:style w:type="paragraph" w:customStyle="1" w:styleId="7552065B9EDD4D01B8C0DAB70E5000EB">
    <w:name w:val="7552065B9EDD4D01B8C0DAB70E5000EB"/>
    <w:rsid w:val="00BB654A"/>
  </w:style>
  <w:style w:type="paragraph" w:customStyle="1" w:styleId="E98541751C0C441FB3431DB9CC108A16">
    <w:name w:val="E98541751C0C441FB3431DB9CC108A16"/>
    <w:rsid w:val="00BB654A"/>
  </w:style>
  <w:style w:type="paragraph" w:customStyle="1" w:styleId="CB3AD35B782B4886BEEC5641006BBB6F">
    <w:name w:val="CB3AD35B782B4886BEEC5641006BBB6F"/>
    <w:rsid w:val="00BB654A"/>
  </w:style>
  <w:style w:type="paragraph" w:customStyle="1" w:styleId="DBA0DA6473AD4271A24B0BAF08688785">
    <w:name w:val="DBA0DA6473AD4271A24B0BAF08688785"/>
    <w:rsid w:val="00BB654A"/>
  </w:style>
  <w:style w:type="paragraph" w:customStyle="1" w:styleId="B184812C0E924BD89D87828748E2D381">
    <w:name w:val="B184812C0E924BD89D87828748E2D381"/>
    <w:rsid w:val="00BB654A"/>
  </w:style>
  <w:style w:type="paragraph" w:customStyle="1" w:styleId="0FD8FAB3AA85435C9F469A9171550DB0">
    <w:name w:val="0FD8FAB3AA85435C9F469A9171550DB0"/>
    <w:rsid w:val="00BB6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62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Summiya Zulfiqar</dc:creator>
  <cp:lastModifiedBy>Summiya Zulfiqar</cp:lastModifiedBy>
  <cp:revision>3</cp:revision>
  <dcterms:created xsi:type="dcterms:W3CDTF">2019-08-21T04:51:00Z</dcterms:created>
  <dcterms:modified xsi:type="dcterms:W3CDTF">2019-08-21T05:53:00Z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